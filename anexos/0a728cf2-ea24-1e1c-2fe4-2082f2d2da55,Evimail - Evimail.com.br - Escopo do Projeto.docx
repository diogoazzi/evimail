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65" w:rsidRPr="002D076D" w:rsidRDefault="00991765" w:rsidP="00991765">
      <w:pPr>
        <w:jc w:val="center"/>
        <w:rPr>
          <w:b/>
          <w:sz w:val="28"/>
          <w:szCs w:val="28"/>
          <w:lang w:val="pt-BR"/>
        </w:rPr>
      </w:pPr>
    </w:p>
    <w:p w:rsidR="00DB0140" w:rsidRPr="00241E3A" w:rsidRDefault="00DB0140" w:rsidP="00DB0140">
      <w:pPr>
        <w:rPr>
          <w:rFonts w:ascii="Arial" w:hAnsi="Arial" w:cs="Arial"/>
          <w:sz w:val="28"/>
          <w:szCs w:val="28"/>
          <w:lang w:val="pt-BR"/>
        </w:rPr>
      </w:pPr>
    </w:p>
    <w:p w:rsidR="00DB0140" w:rsidRPr="00241E3A" w:rsidRDefault="00DB0140" w:rsidP="00DB0140">
      <w:pPr>
        <w:rPr>
          <w:rFonts w:ascii="Arial" w:hAnsi="Arial" w:cs="Arial"/>
          <w:sz w:val="28"/>
          <w:szCs w:val="28"/>
          <w:lang w:val="pt-BR"/>
        </w:rPr>
      </w:pPr>
    </w:p>
    <w:p w:rsidR="00DB0140" w:rsidRPr="00241E3A" w:rsidRDefault="00DB0140" w:rsidP="00DB0140">
      <w:pPr>
        <w:rPr>
          <w:rFonts w:ascii="Arial" w:hAnsi="Arial" w:cs="Arial"/>
          <w:sz w:val="28"/>
          <w:szCs w:val="28"/>
          <w:lang w:val="pt-BR"/>
        </w:rPr>
      </w:pPr>
    </w:p>
    <w:p w:rsidR="00DB0140" w:rsidRPr="00241E3A" w:rsidRDefault="00DB0140" w:rsidP="00DB0140">
      <w:pPr>
        <w:rPr>
          <w:rFonts w:ascii="Arial" w:hAnsi="Arial" w:cs="Arial"/>
          <w:sz w:val="28"/>
          <w:szCs w:val="28"/>
          <w:lang w:val="pt-BR"/>
        </w:rPr>
      </w:pPr>
    </w:p>
    <w:p w:rsidR="00DB0140" w:rsidRPr="00241E3A" w:rsidRDefault="00DB0140" w:rsidP="00DB0140">
      <w:pPr>
        <w:rPr>
          <w:rFonts w:ascii="Arial" w:hAnsi="Arial" w:cs="Arial"/>
          <w:sz w:val="28"/>
          <w:szCs w:val="28"/>
          <w:lang w:val="pt-BR"/>
        </w:rPr>
      </w:pPr>
    </w:p>
    <w:p w:rsidR="00DB0140" w:rsidRPr="00241E3A" w:rsidRDefault="00DB0140" w:rsidP="00DB0140">
      <w:pPr>
        <w:rPr>
          <w:rFonts w:ascii="Arial" w:hAnsi="Arial" w:cs="Arial"/>
          <w:sz w:val="28"/>
          <w:szCs w:val="28"/>
          <w:lang w:val="pt-BR"/>
        </w:rPr>
      </w:pPr>
    </w:p>
    <w:p w:rsidR="00DB0140" w:rsidRPr="00241E3A" w:rsidRDefault="00DB0140" w:rsidP="00DB0140">
      <w:pPr>
        <w:rPr>
          <w:rFonts w:ascii="Arial" w:hAnsi="Arial" w:cs="Arial"/>
          <w:sz w:val="28"/>
          <w:szCs w:val="28"/>
          <w:lang w:val="pt-BR"/>
        </w:rPr>
      </w:pPr>
    </w:p>
    <w:p w:rsidR="00DB0140" w:rsidRPr="00241E3A" w:rsidRDefault="00DB0140" w:rsidP="00DB0140">
      <w:pPr>
        <w:rPr>
          <w:rFonts w:ascii="Arial" w:hAnsi="Arial" w:cs="Arial"/>
          <w:sz w:val="28"/>
          <w:szCs w:val="28"/>
          <w:lang w:val="pt-BR"/>
        </w:rPr>
      </w:pPr>
    </w:p>
    <w:p w:rsidR="00DB0140" w:rsidRPr="00241E3A" w:rsidRDefault="00DB0140" w:rsidP="00DB0140">
      <w:pPr>
        <w:rPr>
          <w:rFonts w:ascii="Arial" w:hAnsi="Arial" w:cs="Arial"/>
          <w:sz w:val="28"/>
          <w:szCs w:val="28"/>
          <w:lang w:val="pt-BR"/>
        </w:rPr>
      </w:pPr>
    </w:p>
    <w:p w:rsidR="00DB0140" w:rsidRPr="00241E3A" w:rsidRDefault="00DB0140" w:rsidP="00DB0140">
      <w:pPr>
        <w:rPr>
          <w:rFonts w:ascii="Arial" w:hAnsi="Arial" w:cs="Arial"/>
          <w:sz w:val="28"/>
          <w:szCs w:val="28"/>
          <w:lang w:val="pt-BR"/>
        </w:rPr>
      </w:pPr>
    </w:p>
    <w:p w:rsidR="00DB0140" w:rsidRDefault="00DB0140" w:rsidP="00DB0140">
      <w:pPr>
        <w:pStyle w:val="PrimeiroCabealho"/>
        <w:jc w:val="left"/>
        <w:rPr>
          <w:rFonts w:ascii="Arial" w:hAnsi="Arial" w:cs="Arial"/>
          <w:sz w:val="28"/>
          <w:szCs w:val="28"/>
        </w:rPr>
      </w:pPr>
    </w:p>
    <w:p w:rsidR="00DB0140" w:rsidRDefault="00DB0140" w:rsidP="00DB0140">
      <w:pPr>
        <w:pStyle w:val="PrimeiroCabealho"/>
        <w:jc w:val="left"/>
        <w:rPr>
          <w:rFonts w:ascii="Arial" w:hAnsi="Arial" w:cs="Arial"/>
          <w:sz w:val="28"/>
          <w:szCs w:val="28"/>
        </w:rPr>
      </w:pPr>
    </w:p>
    <w:p w:rsidR="00DB0140" w:rsidRPr="00BC4898" w:rsidRDefault="00DB0140" w:rsidP="00DB0140">
      <w:pPr>
        <w:pStyle w:val="PrimeiroCabealho"/>
        <w:jc w:val="left"/>
        <w:rPr>
          <w:rFonts w:ascii="Arial" w:hAnsi="Arial" w:cs="Arial"/>
          <w:sz w:val="28"/>
          <w:szCs w:val="28"/>
        </w:rPr>
      </w:pPr>
    </w:p>
    <w:p w:rsidR="00DB0140" w:rsidRPr="00BC4898" w:rsidRDefault="00DB0140" w:rsidP="00DB0140">
      <w:pPr>
        <w:pStyle w:val="PrimeiroCabealho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Escopo do Projeto</w:t>
      </w:r>
    </w:p>
    <w:p w:rsidR="00DB0140" w:rsidRPr="00BC4898" w:rsidRDefault="00DB0140" w:rsidP="00DB0140">
      <w:pPr>
        <w:rPr>
          <w:rFonts w:ascii="Arial" w:hAnsi="Arial" w:cs="Arial"/>
          <w:lang w:val="pt-BR" w:eastAsia="pt-BR"/>
        </w:rPr>
      </w:pPr>
    </w:p>
    <w:p w:rsidR="00DB0140" w:rsidRPr="00BC4898" w:rsidRDefault="00DB0140" w:rsidP="00DB0140">
      <w:pPr>
        <w:rPr>
          <w:rFonts w:ascii="Arial" w:hAnsi="Arial" w:cs="Arial"/>
          <w:lang w:val="pt-BR" w:eastAsia="pt-BR"/>
        </w:rPr>
      </w:pPr>
    </w:p>
    <w:p w:rsidR="00DB0140" w:rsidRPr="00BC4898" w:rsidRDefault="00DB0140" w:rsidP="00DB0140">
      <w:pPr>
        <w:rPr>
          <w:rFonts w:ascii="Arial" w:hAnsi="Arial" w:cs="Arial"/>
          <w:lang w:val="pt-BR" w:eastAsia="pt-BR"/>
        </w:rPr>
      </w:pPr>
    </w:p>
    <w:p w:rsidR="00DB0140" w:rsidRPr="00BC4898" w:rsidRDefault="00DB0140" w:rsidP="00DB0140">
      <w:pPr>
        <w:rPr>
          <w:rFonts w:ascii="Arial" w:hAnsi="Arial" w:cs="Arial"/>
          <w:lang w:val="pt-BR" w:eastAsia="pt-BR"/>
        </w:rPr>
      </w:pPr>
    </w:p>
    <w:p w:rsidR="00DB0140" w:rsidRDefault="00DB0140" w:rsidP="00DB0140">
      <w:pPr>
        <w:rPr>
          <w:rFonts w:ascii="Arial" w:hAnsi="Arial" w:cs="Arial"/>
          <w:lang w:val="pt-BR" w:eastAsia="pt-BR"/>
        </w:rPr>
      </w:pPr>
    </w:p>
    <w:p w:rsidR="00DB0140" w:rsidRDefault="00DB0140" w:rsidP="00DB0140">
      <w:pPr>
        <w:rPr>
          <w:rFonts w:ascii="Arial" w:hAnsi="Arial" w:cs="Arial"/>
          <w:lang w:val="pt-BR" w:eastAsia="pt-BR"/>
        </w:rPr>
      </w:pPr>
    </w:p>
    <w:p w:rsidR="00DB0140" w:rsidRPr="00BC4898" w:rsidRDefault="00DB0140" w:rsidP="00DB0140">
      <w:pPr>
        <w:rPr>
          <w:rFonts w:ascii="Arial" w:hAnsi="Arial" w:cs="Arial"/>
          <w:lang w:val="pt-BR" w:eastAsia="pt-BR"/>
        </w:rPr>
      </w:pPr>
    </w:p>
    <w:p w:rsidR="00004C7C" w:rsidRDefault="00004C7C" w:rsidP="00DB0140">
      <w:pPr>
        <w:spacing w:line="360" w:lineRule="auto"/>
        <w:rPr>
          <w:rFonts w:ascii="Arial" w:hAnsi="Arial" w:cs="Arial"/>
          <w:b/>
          <w:sz w:val="26"/>
          <w:szCs w:val="26"/>
          <w:lang w:val="pt-BR" w:eastAsia="pt-BR"/>
        </w:rPr>
      </w:pPr>
      <w:r>
        <w:rPr>
          <w:rFonts w:ascii="Arial" w:hAnsi="Arial" w:cs="Arial"/>
          <w:b/>
          <w:sz w:val="26"/>
          <w:szCs w:val="26"/>
          <w:lang w:val="pt-BR" w:eastAsia="pt-BR"/>
        </w:rPr>
        <w:t>Evimail</w:t>
      </w:r>
    </w:p>
    <w:p w:rsidR="00DB0140" w:rsidRPr="00BC4898" w:rsidRDefault="00004C7C" w:rsidP="00DB0140">
      <w:pPr>
        <w:spacing w:line="360" w:lineRule="auto"/>
        <w:rPr>
          <w:rFonts w:ascii="Arial" w:hAnsi="Arial" w:cs="Arial"/>
          <w:b/>
          <w:sz w:val="26"/>
          <w:szCs w:val="26"/>
          <w:lang w:val="pt-BR" w:eastAsia="pt-BR"/>
        </w:rPr>
      </w:pPr>
      <w:r w:rsidRPr="00004C7C">
        <w:rPr>
          <w:rFonts w:ascii="Arial" w:hAnsi="Arial" w:cs="Arial"/>
          <w:b/>
          <w:sz w:val="26"/>
          <w:szCs w:val="26"/>
          <w:lang w:val="pt-BR" w:eastAsia="pt-BR"/>
        </w:rPr>
        <w:t>Evimail.com.br</w:t>
      </w:r>
    </w:p>
    <w:p w:rsidR="00DB0140" w:rsidRPr="00BC4898" w:rsidRDefault="00DB0140" w:rsidP="00DB0140">
      <w:pPr>
        <w:pStyle w:val="Title"/>
        <w:jc w:val="left"/>
        <w:rPr>
          <w:rFonts w:cs="Arial"/>
          <w:sz w:val="28"/>
          <w:szCs w:val="28"/>
        </w:rPr>
        <w:sectPr w:rsidR="00DB0140" w:rsidRPr="00BC4898" w:rsidSect="00241E3A">
          <w:headerReference w:type="default" r:id="rId8"/>
          <w:headerReference w:type="first" r:id="rId9"/>
          <w:pgSz w:w="11907" w:h="16840" w:code="9"/>
          <w:pgMar w:top="1949" w:right="1417" w:bottom="1418" w:left="1418" w:header="709" w:footer="709" w:gutter="0"/>
          <w:cols w:space="708"/>
          <w:titlePg/>
          <w:docGrid w:linePitch="360"/>
        </w:sectPr>
      </w:pPr>
    </w:p>
    <w:p w:rsidR="004E3E5C" w:rsidRPr="002D076D" w:rsidRDefault="004E3E5C" w:rsidP="00DB0140">
      <w:pPr>
        <w:pStyle w:val="Title"/>
        <w:jc w:val="left"/>
        <w:rPr>
          <w:rFonts w:ascii="Verdana" w:hAnsi="Verdana"/>
          <w:sz w:val="28"/>
          <w:szCs w:val="28"/>
        </w:rPr>
      </w:pPr>
      <w:r w:rsidRPr="002D076D">
        <w:rPr>
          <w:rFonts w:ascii="Verdana" w:hAnsi="Verdana"/>
          <w:sz w:val="28"/>
          <w:szCs w:val="28"/>
        </w:rPr>
        <w:lastRenderedPageBreak/>
        <w:t>ÍNDICE</w:t>
      </w:r>
    </w:p>
    <w:p w:rsidR="004E3E5C" w:rsidRPr="002D076D" w:rsidRDefault="004E3E5C" w:rsidP="004E3E5C">
      <w:pPr>
        <w:rPr>
          <w:lang w:val="pt-BR"/>
        </w:rPr>
      </w:pPr>
    </w:p>
    <w:p w:rsidR="00FD3F45" w:rsidRDefault="004C2B8B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4C2B8B">
        <w:rPr>
          <w:b/>
          <w:lang w:val="pt-BR"/>
        </w:rPr>
        <w:fldChar w:fldCharType="begin"/>
      </w:r>
      <w:r w:rsidR="004E3E5C" w:rsidRPr="002D076D">
        <w:rPr>
          <w:b/>
          <w:lang w:val="pt-BR"/>
        </w:rPr>
        <w:instrText xml:space="preserve"> TOC \o "1-3" \h \z \u </w:instrText>
      </w:r>
      <w:r w:rsidRPr="004C2B8B">
        <w:rPr>
          <w:b/>
          <w:lang w:val="pt-BR"/>
        </w:rPr>
        <w:fldChar w:fldCharType="separate"/>
      </w:r>
      <w:hyperlink w:anchor="_Toc231640749" w:history="1">
        <w:r w:rsidR="00FD3F45" w:rsidRPr="00BD46CD">
          <w:rPr>
            <w:rStyle w:val="Hyperlink"/>
            <w:noProof/>
            <w:lang w:val="pt-BR"/>
          </w:rPr>
          <w:t>1.</w:t>
        </w:r>
        <w:r w:rsidR="00FD3F4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FD3F45" w:rsidRPr="00BD46CD">
          <w:rPr>
            <w:rStyle w:val="Hyperlink"/>
            <w:noProof/>
            <w:lang w:val="pt-BR"/>
          </w:rPr>
          <w:t>Objetivo do Projeto</w:t>
        </w:r>
        <w:r w:rsidR="00FD3F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3F45">
          <w:rPr>
            <w:noProof/>
            <w:webHidden/>
          </w:rPr>
          <w:instrText xml:space="preserve"> PAGEREF _Toc231640749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5B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3F45" w:rsidRDefault="004C2B8B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231640750" w:history="1">
        <w:r w:rsidR="00FD3F45" w:rsidRPr="00BD46CD">
          <w:rPr>
            <w:rStyle w:val="Hyperlink"/>
            <w:noProof/>
            <w:lang w:val="pt-BR"/>
          </w:rPr>
          <w:t>2.</w:t>
        </w:r>
        <w:r w:rsidR="00FD3F4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FD3F45" w:rsidRPr="00BD46CD">
          <w:rPr>
            <w:rStyle w:val="Hyperlink"/>
            <w:noProof/>
            <w:lang w:val="pt-BR"/>
          </w:rPr>
          <w:t>Escopo</w:t>
        </w:r>
        <w:r w:rsidR="00FD3F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3F45">
          <w:rPr>
            <w:noProof/>
            <w:webHidden/>
          </w:rPr>
          <w:instrText xml:space="preserve"> PAGEREF _Toc231640750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5B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3F45" w:rsidRDefault="004C2B8B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231640751" w:history="1">
        <w:r w:rsidR="00FD3F45" w:rsidRPr="00BD46CD">
          <w:rPr>
            <w:rStyle w:val="Hyperlink"/>
            <w:noProof/>
            <w:lang w:val="pt-BR"/>
          </w:rPr>
          <w:t>3.</w:t>
        </w:r>
        <w:r w:rsidR="00FD3F4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FD3F45" w:rsidRPr="00BD46CD">
          <w:rPr>
            <w:rStyle w:val="Hyperlink"/>
            <w:noProof/>
            <w:lang w:val="pt-BR"/>
          </w:rPr>
          <w:t>Premissas, restrições impostas pelo cliente e o que fica fora do escopo do projeto</w:t>
        </w:r>
        <w:r w:rsidR="00FD3F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3F45">
          <w:rPr>
            <w:noProof/>
            <w:webHidden/>
          </w:rPr>
          <w:instrText xml:space="preserve"> PAGEREF _Toc231640751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5B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3F45" w:rsidRDefault="004C2B8B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231640752" w:history="1">
        <w:r w:rsidR="00FD3F45" w:rsidRPr="00BD46CD">
          <w:rPr>
            <w:rStyle w:val="Hyperlink"/>
            <w:noProof/>
            <w:lang w:val="pt-BR"/>
          </w:rPr>
          <w:t>4.</w:t>
        </w:r>
        <w:r w:rsidR="00FD3F4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FD3F45" w:rsidRPr="00BD46CD">
          <w:rPr>
            <w:rStyle w:val="Hyperlink"/>
            <w:noProof/>
            <w:lang w:val="pt-BR"/>
          </w:rPr>
          <w:t>Informações Adicionais</w:t>
        </w:r>
        <w:r w:rsidR="00FD3F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3F45">
          <w:rPr>
            <w:noProof/>
            <w:webHidden/>
          </w:rPr>
          <w:instrText xml:space="preserve"> PAGEREF _Toc231640752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5B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237B" w:rsidRPr="002D076D" w:rsidRDefault="004C2B8B" w:rsidP="00FD3F45">
      <w:pPr>
        <w:jc w:val="center"/>
        <w:rPr>
          <w:sz w:val="18"/>
          <w:szCs w:val="18"/>
          <w:lang w:val="pt-BR"/>
        </w:rPr>
      </w:pPr>
      <w:r w:rsidRPr="002D076D">
        <w:rPr>
          <w:b/>
          <w:lang w:val="pt-BR"/>
        </w:rPr>
        <w:fldChar w:fldCharType="end"/>
      </w:r>
      <w:r w:rsidR="00991765" w:rsidRPr="002D076D">
        <w:rPr>
          <w:b/>
          <w:lang w:val="pt-BR"/>
        </w:rPr>
        <w:br w:type="page"/>
      </w:r>
    </w:p>
    <w:p w:rsidR="00F15BA2" w:rsidRPr="002D076D" w:rsidRDefault="00F15BA2" w:rsidP="00403524">
      <w:pPr>
        <w:pStyle w:val="Heading2"/>
        <w:numPr>
          <w:ilvl w:val="0"/>
          <w:numId w:val="20"/>
        </w:numPr>
        <w:tabs>
          <w:tab w:val="clear" w:pos="1080"/>
          <w:tab w:val="num" w:pos="426"/>
        </w:tabs>
        <w:ind w:left="426"/>
        <w:rPr>
          <w:rFonts w:ascii="Verdana" w:hAnsi="Verdana"/>
          <w:i w:val="0"/>
          <w:sz w:val="24"/>
          <w:szCs w:val="24"/>
          <w:lang w:val="pt-BR"/>
        </w:rPr>
      </w:pPr>
      <w:bookmarkStart w:id="0" w:name="_Toc231640749"/>
      <w:r w:rsidRPr="002D076D">
        <w:rPr>
          <w:rFonts w:ascii="Verdana" w:hAnsi="Verdana"/>
          <w:i w:val="0"/>
          <w:sz w:val="24"/>
          <w:szCs w:val="24"/>
          <w:lang w:val="pt-BR"/>
        </w:rPr>
        <w:t>Objetivo do Projeto</w:t>
      </w:r>
      <w:bookmarkEnd w:id="0"/>
    </w:p>
    <w:p w:rsidR="00C67CE0" w:rsidRDefault="00C67CE0" w:rsidP="00403524">
      <w:pPr>
        <w:autoSpaceDE w:val="0"/>
        <w:autoSpaceDN w:val="0"/>
        <w:adjustRightInd w:val="0"/>
        <w:jc w:val="both"/>
        <w:rPr>
          <w:szCs w:val="20"/>
          <w:lang w:val="pt-BR"/>
        </w:rPr>
      </w:pPr>
    </w:p>
    <w:p w:rsidR="00C67CE0" w:rsidRDefault="00C67CE0" w:rsidP="00403524">
      <w:pPr>
        <w:autoSpaceDE w:val="0"/>
        <w:autoSpaceDN w:val="0"/>
        <w:adjustRightInd w:val="0"/>
        <w:jc w:val="both"/>
        <w:rPr>
          <w:szCs w:val="20"/>
          <w:lang w:val="pt-BR"/>
        </w:rPr>
      </w:pPr>
      <w:r w:rsidRPr="00DA19A7">
        <w:rPr>
          <w:szCs w:val="20"/>
          <w:lang w:val="pt-BR"/>
        </w:rPr>
        <w:t xml:space="preserve">Desenvolver e implantar o </w:t>
      </w:r>
      <w:r w:rsidR="0035303E">
        <w:rPr>
          <w:szCs w:val="20"/>
          <w:lang w:val="pt-BR"/>
        </w:rPr>
        <w:t xml:space="preserve">website </w:t>
      </w:r>
      <w:r w:rsidR="00531B55">
        <w:rPr>
          <w:b/>
          <w:szCs w:val="20"/>
          <w:lang w:val="pt-BR"/>
        </w:rPr>
        <w:t>www.</w:t>
      </w:r>
      <w:r w:rsidR="0035303E" w:rsidRPr="0035303E">
        <w:rPr>
          <w:b/>
          <w:szCs w:val="20"/>
          <w:lang w:val="pt-BR"/>
        </w:rPr>
        <w:t>evimail.com.br</w:t>
      </w:r>
      <w:r w:rsidRPr="00DA19A7">
        <w:rPr>
          <w:szCs w:val="20"/>
          <w:lang w:val="pt-BR"/>
        </w:rPr>
        <w:t>.</w:t>
      </w:r>
    </w:p>
    <w:p w:rsidR="00C67CE0" w:rsidRDefault="00C67CE0" w:rsidP="00403524">
      <w:pPr>
        <w:autoSpaceDE w:val="0"/>
        <w:autoSpaceDN w:val="0"/>
        <w:adjustRightInd w:val="0"/>
        <w:jc w:val="both"/>
        <w:rPr>
          <w:szCs w:val="20"/>
          <w:lang w:val="pt-BR"/>
        </w:rPr>
      </w:pPr>
    </w:p>
    <w:p w:rsidR="00300435" w:rsidRPr="00300435" w:rsidRDefault="00300435" w:rsidP="00E65E5E">
      <w:pPr>
        <w:autoSpaceDE w:val="0"/>
        <w:autoSpaceDN w:val="0"/>
        <w:adjustRightInd w:val="0"/>
        <w:jc w:val="both"/>
        <w:rPr>
          <w:szCs w:val="20"/>
          <w:lang w:val="pt-BR"/>
        </w:rPr>
      </w:pPr>
      <w:r w:rsidRPr="00300435">
        <w:rPr>
          <w:szCs w:val="20"/>
          <w:lang w:val="pt-BR"/>
        </w:rPr>
        <w:t xml:space="preserve"> </w:t>
      </w:r>
    </w:p>
    <w:p w:rsidR="00F15BA2" w:rsidRPr="002D076D" w:rsidRDefault="00F15BA2" w:rsidP="00403524">
      <w:pPr>
        <w:pStyle w:val="Heading2"/>
        <w:numPr>
          <w:ilvl w:val="0"/>
          <w:numId w:val="20"/>
        </w:numPr>
        <w:tabs>
          <w:tab w:val="clear" w:pos="1080"/>
          <w:tab w:val="num" w:pos="426"/>
        </w:tabs>
        <w:ind w:left="426"/>
        <w:rPr>
          <w:rFonts w:ascii="Verdana" w:hAnsi="Verdana"/>
          <w:i w:val="0"/>
          <w:sz w:val="24"/>
          <w:szCs w:val="24"/>
          <w:lang w:val="pt-BR"/>
        </w:rPr>
      </w:pPr>
      <w:bookmarkStart w:id="1" w:name="_Toc231640750"/>
      <w:r w:rsidRPr="002D076D">
        <w:rPr>
          <w:rFonts w:ascii="Verdana" w:hAnsi="Verdana"/>
          <w:i w:val="0"/>
          <w:sz w:val="24"/>
          <w:szCs w:val="24"/>
          <w:lang w:val="pt-BR"/>
        </w:rPr>
        <w:t>Escopo</w:t>
      </w:r>
      <w:bookmarkEnd w:id="1"/>
    </w:p>
    <w:p w:rsidR="00F15BA2" w:rsidRPr="002D076D" w:rsidRDefault="00F15BA2" w:rsidP="00A5635D">
      <w:pPr>
        <w:ind w:left="720"/>
        <w:rPr>
          <w:i/>
          <w:sz w:val="16"/>
          <w:szCs w:val="16"/>
          <w:lang w:val="pt-BR"/>
        </w:rPr>
      </w:pPr>
    </w:p>
    <w:p w:rsidR="00653415" w:rsidRPr="0051240E" w:rsidRDefault="00653415" w:rsidP="00653415">
      <w:pPr>
        <w:jc w:val="both"/>
        <w:rPr>
          <w:u w:val="single"/>
        </w:rPr>
      </w:pPr>
      <w:r w:rsidRPr="0051240E">
        <w:rPr>
          <w:u w:val="single"/>
        </w:rPr>
        <w:t>Site Administração</w:t>
      </w:r>
    </w:p>
    <w:p w:rsidR="00653415" w:rsidRPr="00E00DED" w:rsidRDefault="00653415" w:rsidP="00653415">
      <w:pPr>
        <w:numPr>
          <w:ilvl w:val="0"/>
          <w:numId w:val="34"/>
        </w:numPr>
        <w:spacing w:after="120"/>
        <w:ind w:left="714" w:hanging="357"/>
        <w:jc w:val="both"/>
      </w:pPr>
      <w:r w:rsidRPr="00E00DED">
        <w:t>Realizar Login;</w:t>
      </w:r>
    </w:p>
    <w:p w:rsidR="00653415" w:rsidRPr="00E00DED" w:rsidRDefault="00653415" w:rsidP="00653415">
      <w:pPr>
        <w:numPr>
          <w:ilvl w:val="0"/>
          <w:numId w:val="34"/>
        </w:numPr>
        <w:spacing w:after="120"/>
        <w:ind w:left="714" w:hanging="357"/>
        <w:jc w:val="both"/>
      </w:pPr>
      <w:r w:rsidRPr="00E00DED">
        <w:t>Cadastrar Usuários administrativos;</w:t>
      </w:r>
    </w:p>
    <w:p w:rsidR="00653415" w:rsidRPr="00E00DED" w:rsidRDefault="00653415" w:rsidP="00653415">
      <w:pPr>
        <w:numPr>
          <w:ilvl w:val="0"/>
          <w:numId w:val="34"/>
        </w:numPr>
        <w:spacing w:after="120"/>
        <w:ind w:left="714" w:hanging="357"/>
        <w:jc w:val="both"/>
      </w:pPr>
      <w:r w:rsidRPr="00E00DED">
        <w:t>Pesquisar Usuários administrativos;</w:t>
      </w:r>
    </w:p>
    <w:p w:rsidR="00653415" w:rsidRPr="00E00DED" w:rsidRDefault="00653415" w:rsidP="00653415">
      <w:pPr>
        <w:numPr>
          <w:ilvl w:val="0"/>
          <w:numId w:val="34"/>
        </w:numPr>
        <w:spacing w:after="120"/>
        <w:ind w:left="714" w:hanging="357"/>
        <w:jc w:val="both"/>
      </w:pPr>
      <w:r w:rsidRPr="00E00DED">
        <w:t>Alterar Usuários administrativos;</w:t>
      </w:r>
    </w:p>
    <w:p w:rsidR="00653415" w:rsidRDefault="00653415" w:rsidP="00653415">
      <w:pPr>
        <w:numPr>
          <w:ilvl w:val="0"/>
          <w:numId w:val="34"/>
        </w:numPr>
        <w:spacing w:after="120"/>
        <w:ind w:left="714" w:hanging="357"/>
        <w:jc w:val="both"/>
      </w:pPr>
      <w:r w:rsidRPr="00E00DED">
        <w:t>Excluir Usuários administrativos;</w:t>
      </w:r>
    </w:p>
    <w:p w:rsidR="00653415" w:rsidRPr="00147BBC" w:rsidRDefault="00653415" w:rsidP="00653415">
      <w:pPr>
        <w:numPr>
          <w:ilvl w:val="0"/>
          <w:numId w:val="34"/>
        </w:numPr>
        <w:spacing w:after="120"/>
        <w:ind w:left="714" w:hanging="357"/>
        <w:jc w:val="both"/>
      </w:pPr>
      <w:r w:rsidRPr="00147BBC">
        <w:t>Pesquisar Cliente</w:t>
      </w:r>
      <w:r>
        <w:t xml:space="preserve"> e emails Armazenados;</w:t>
      </w:r>
    </w:p>
    <w:p w:rsidR="00653415" w:rsidRDefault="00653415" w:rsidP="00653415">
      <w:pPr>
        <w:numPr>
          <w:ilvl w:val="0"/>
          <w:numId w:val="34"/>
        </w:numPr>
        <w:spacing w:after="120"/>
        <w:ind w:left="714" w:hanging="357"/>
        <w:jc w:val="both"/>
      </w:pPr>
      <w:r w:rsidRPr="00147BBC">
        <w:t>Alterar Cliente</w:t>
      </w:r>
      <w:r>
        <w:t>;</w:t>
      </w:r>
    </w:p>
    <w:p w:rsidR="00653415" w:rsidRDefault="00653415" w:rsidP="00653415">
      <w:pPr>
        <w:numPr>
          <w:ilvl w:val="0"/>
          <w:numId w:val="34"/>
        </w:numPr>
        <w:spacing w:after="120"/>
        <w:ind w:left="714" w:hanging="357"/>
        <w:jc w:val="both"/>
      </w:pPr>
      <w:r>
        <w:t>Gerar Relatório estatí</w:t>
      </w:r>
      <w:r w:rsidRPr="00147BBC">
        <w:t>stico de Clientes e emails armazenados</w:t>
      </w:r>
      <w:r>
        <w:t>;</w:t>
      </w:r>
    </w:p>
    <w:p w:rsidR="00653415" w:rsidRDefault="00653415" w:rsidP="00653415">
      <w:pPr>
        <w:numPr>
          <w:ilvl w:val="0"/>
          <w:numId w:val="34"/>
        </w:numPr>
        <w:spacing w:after="120"/>
        <w:ind w:left="714" w:hanging="357"/>
        <w:jc w:val="both"/>
      </w:pPr>
      <w:r>
        <w:t>Gerar Relató</w:t>
      </w:r>
      <w:r w:rsidRPr="00147BBC">
        <w:t>rio de Pagamentos realizados pelos Clientes</w:t>
      </w:r>
      <w:r>
        <w:t>;</w:t>
      </w:r>
    </w:p>
    <w:p w:rsidR="00653415" w:rsidRDefault="00653415" w:rsidP="00653415">
      <w:pPr>
        <w:spacing w:after="120"/>
        <w:ind w:left="714"/>
        <w:jc w:val="both"/>
      </w:pPr>
    </w:p>
    <w:p w:rsidR="00653415" w:rsidRPr="004C423C" w:rsidRDefault="00653415" w:rsidP="00653415">
      <w:pPr>
        <w:spacing w:after="120"/>
        <w:jc w:val="both"/>
        <w:rPr>
          <w:u w:val="single"/>
        </w:rPr>
      </w:pPr>
      <w:r w:rsidRPr="004C423C">
        <w:rPr>
          <w:u w:val="single"/>
        </w:rPr>
        <w:t>Funcionalidades Automáticas/Independentes</w:t>
      </w:r>
    </w:p>
    <w:p w:rsidR="00653415" w:rsidRDefault="00653415" w:rsidP="00653415">
      <w:pPr>
        <w:numPr>
          <w:ilvl w:val="0"/>
          <w:numId w:val="34"/>
        </w:numPr>
        <w:spacing w:after="120"/>
        <w:ind w:left="714" w:hanging="357"/>
        <w:jc w:val="both"/>
      </w:pPr>
      <w:r w:rsidRPr="004C423C">
        <w:t>Importar email recebido de cliente em cópia</w:t>
      </w:r>
      <w:r>
        <w:t>,</w:t>
      </w:r>
      <w:r w:rsidRPr="004C423C">
        <w:t xml:space="preserve"> armazenando em Banco de Dados. (o armazemamento está dependente do remetente ser cliente e está com crédito no site, que pode ter sido pago por mensalidade ou por </w:t>
      </w:r>
      <w:r>
        <w:t>quantidade</w:t>
      </w:r>
      <w:r w:rsidRPr="004C423C">
        <w:t xml:space="preserve"> de emails)</w:t>
      </w:r>
      <w:r>
        <w:t>;</w:t>
      </w:r>
    </w:p>
    <w:p w:rsidR="00653415" w:rsidRDefault="00653415" w:rsidP="00653415">
      <w:pPr>
        <w:numPr>
          <w:ilvl w:val="0"/>
          <w:numId w:val="34"/>
        </w:numPr>
        <w:spacing w:after="120"/>
        <w:ind w:left="714" w:hanging="357"/>
        <w:jc w:val="both"/>
      </w:pPr>
      <w:r w:rsidRPr="004C423C">
        <w:t>Enviar email a destinatário informando que email foi enviado para que ele clique e confirme o envio/recebimento do email.</w:t>
      </w:r>
      <w:r>
        <w:t xml:space="preserve"> Enquanto o destinatário não confirmar o recebimento do email o site enviará o email a cada 24 horas por uma semana.</w:t>
      </w:r>
    </w:p>
    <w:p w:rsidR="00653415" w:rsidRDefault="00653415" w:rsidP="00653415">
      <w:pPr>
        <w:numPr>
          <w:ilvl w:val="0"/>
          <w:numId w:val="34"/>
        </w:numPr>
        <w:spacing w:after="120"/>
        <w:ind w:left="714" w:hanging="357"/>
        <w:jc w:val="both"/>
      </w:pPr>
      <w:r w:rsidRPr="004C423C">
        <w:t>Envio de email para remetente avisando que destinatário clicou e confirmou o recebimento.</w:t>
      </w:r>
    </w:p>
    <w:p w:rsidR="00653415" w:rsidRDefault="00653415" w:rsidP="00653415">
      <w:pPr>
        <w:ind w:left="720"/>
        <w:jc w:val="both"/>
      </w:pPr>
    </w:p>
    <w:p w:rsidR="00653415" w:rsidRPr="0051240E" w:rsidRDefault="00653415" w:rsidP="00653415">
      <w:pPr>
        <w:jc w:val="both"/>
        <w:rPr>
          <w:u w:val="single"/>
        </w:rPr>
      </w:pPr>
      <w:r w:rsidRPr="0051240E">
        <w:rPr>
          <w:u w:val="single"/>
        </w:rPr>
        <w:t>WebSite</w:t>
      </w:r>
    </w:p>
    <w:p w:rsidR="00653415" w:rsidRDefault="00653415" w:rsidP="00653415">
      <w:pPr>
        <w:numPr>
          <w:ilvl w:val="0"/>
          <w:numId w:val="34"/>
        </w:numPr>
        <w:spacing w:after="120"/>
        <w:jc w:val="both"/>
      </w:pPr>
      <w:r>
        <w:t>Exibir Pagina institucional (em português e inglês);</w:t>
      </w:r>
    </w:p>
    <w:p w:rsidR="00653415" w:rsidRDefault="00653415" w:rsidP="00653415">
      <w:pPr>
        <w:numPr>
          <w:ilvl w:val="0"/>
          <w:numId w:val="34"/>
        </w:numPr>
        <w:spacing w:after="120"/>
        <w:jc w:val="both"/>
      </w:pPr>
      <w:r w:rsidRPr="001A79F6">
        <w:t>Exibir HomePage</w:t>
      </w:r>
      <w:r>
        <w:t>;</w:t>
      </w:r>
    </w:p>
    <w:p w:rsidR="00653415" w:rsidRDefault="00653415" w:rsidP="00653415">
      <w:pPr>
        <w:numPr>
          <w:ilvl w:val="0"/>
          <w:numId w:val="34"/>
        </w:numPr>
        <w:spacing w:after="120"/>
        <w:jc w:val="both"/>
      </w:pPr>
      <w:r w:rsidRPr="001A79F6">
        <w:t>Fale conosco</w:t>
      </w:r>
      <w:r>
        <w:t>;</w:t>
      </w:r>
    </w:p>
    <w:p w:rsidR="00653415" w:rsidRPr="00CD3284" w:rsidRDefault="00653415" w:rsidP="00653415">
      <w:pPr>
        <w:numPr>
          <w:ilvl w:val="0"/>
          <w:numId w:val="34"/>
        </w:numPr>
        <w:spacing w:after="120"/>
        <w:jc w:val="both"/>
      </w:pPr>
      <w:r>
        <w:t xml:space="preserve">Realizar </w:t>
      </w:r>
      <w:r w:rsidRPr="00CD3284">
        <w:t>Login</w:t>
      </w:r>
      <w:r>
        <w:t>/Logout;</w:t>
      </w:r>
    </w:p>
    <w:p w:rsidR="00653415" w:rsidRPr="00CD3284" w:rsidRDefault="00653415" w:rsidP="00653415">
      <w:pPr>
        <w:numPr>
          <w:ilvl w:val="0"/>
          <w:numId w:val="34"/>
        </w:numPr>
        <w:spacing w:after="120"/>
        <w:jc w:val="both"/>
      </w:pPr>
      <w:r w:rsidRPr="00CD3284">
        <w:t>Lembrar senha</w:t>
      </w:r>
      <w:r>
        <w:t>;</w:t>
      </w:r>
    </w:p>
    <w:p w:rsidR="00653415" w:rsidRPr="00CD3284" w:rsidRDefault="00653415" w:rsidP="00653415">
      <w:pPr>
        <w:numPr>
          <w:ilvl w:val="0"/>
          <w:numId w:val="34"/>
        </w:numPr>
        <w:spacing w:after="120"/>
        <w:jc w:val="both"/>
      </w:pPr>
      <w:r w:rsidRPr="00CD3284">
        <w:t xml:space="preserve">Cadastrar </w:t>
      </w:r>
      <w:r>
        <w:t>Cliente;</w:t>
      </w:r>
    </w:p>
    <w:p w:rsidR="00653415" w:rsidRDefault="00653415" w:rsidP="00653415">
      <w:pPr>
        <w:numPr>
          <w:ilvl w:val="0"/>
          <w:numId w:val="34"/>
        </w:numPr>
        <w:spacing w:after="120"/>
        <w:jc w:val="both"/>
      </w:pPr>
      <w:r w:rsidRPr="00CD3284">
        <w:t xml:space="preserve">Alterar cadastro </w:t>
      </w:r>
      <w:r>
        <w:t>Cliente;</w:t>
      </w:r>
    </w:p>
    <w:p w:rsidR="00653415" w:rsidRDefault="00653415" w:rsidP="00653415">
      <w:pPr>
        <w:numPr>
          <w:ilvl w:val="0"/>
          <w:numId w:val="34"/>
        </w:numPr>
        <w:spacing w:after="120"/>
        <w:jc w:val="both"/>
      </w:pPr>
      <w:r w:rsidRPr="001A79F6">
        <w:t>Pesquisar Emails enviados</w:t>
      </w:r>
      <w:r>
        <w:t>;</w:t>
      </w:r>
    </w:p>
    <w:p w:rsidR="00653415" w:rsidRPr="001A79F6" w:rsidRDefault="00653415" w:rsidP="00653415">
      <w:pPr>
        <w:numPr>
          <w:ilvl w:val="0"/>
          <w:numId w:val="34"/>
        </w:numPr>
        <w:spacing w:after="120"/>
        <w:jc w:val="both"/>
      </w:pPr>
      <w:r w:rsidRPr="001A79F6">
        <w:t>Listar emails enviados</w:t>
      </w:r>
      <w:r>
        <w:t>;</w:t>
      </w:r>
    </w:p>
    <w:p w:rsidR="00653415" w:rsidRPr="001A79F6" w:rsidRDefault="00653415" w:rsidP="00653415">
      <w:pPr>
        <w:numPr>
          <w:ilvl w:val="0"/>
          <w:numId w:val="34"/>
        </w:numPr>
        <w:spacing w:after="120"/>
        <w:jc w:val="both"/>
      </w:pPr>
      <w:r w:rsidRPr="001A79F6">
        <w:t>Exibir Email</w:t>
      </w:r>
      <w:r>
        <w:t>;</w:t>
      </w:r>
    </w:p>
    <w:p w:rsidR="00653415" w:rsidRDefault="00653415" w:rsidP="00653415">
      <w:pPr>
        <w:numPr>
          <w:ilvl w:val="0"/>
          <w:numId w:val="34"/>
        </w:numPr>
        <w:spacing w:after="120"/>
        <w:jc w:val="both"/>
      </w:pPr>
      <w:r>
        <w:t>Consultar confirmações de recebimento dos emails enviados;</w:t>
      </w:r>
    </w:p>
    <w:p w:rsidR="00653415" w:rsidRDefault="00653415" w:rsidP="00653415">
      <w:pPr>
        <w:numPr>
          <w:ilvl w:val="0"/>
          <w:numId w:val="34"/>
        </w:numPr>
        <w:spacing w:after="120"/>
        <w:jc w:val="both"/>
      </w:pPr>
      <w:r w:rsidRPr="001A79F6">
        <w:t>Imprimir email</w:t>
      </w:r>
      <w:r>
        <w:t>;</w:t>
      </w:r>
    </w:p>
    <w:p w:rsidR="00653415" w:rsidRPr="001A79F6" w:rsidRDefault="00653415" w:rsidP="00653415">
      <w:pPr>
        <w:numPr>
          <w:ilvl w:val="0"/>
          <w:numId w:val="34"/>
        </w:numPr>
        <w:spacing w:after="120"/>
        <w:jc w:val="both"/>
      </w:pPr>
      <w:r w:rsidRPr="001A79F6">
        <w:lastRenderedPageBreak/>
        <w:t>Realizar Pagamento (cartão crédito)</w:t>
      </w:r>
      <w:r>
        <w:t>;</w:t>
      </w:r>
    </w:p>
    <w:p w:rsidR="00653415" w:rsidRDefault="00653415" w:rsidP="00653415">
      <w:pPr>
        <w:numPr>
          <w:ilvl w:val="0"/>
          <w:numId w:val="34"/>
        </w:numPr>
        <w:spacing w:after="120"/>
        <w:jc w:val="both"/>
      </w:pPr>
      <w:r w:rsidRPr="001A79F6">
        <w:t>Controlar Mensalidade/Créditos</w:t>
      </w:r>
      <w:r>
        <w:t>;</w:t>
      </w:r>
    </w:p>
    <w:p w:rsidR="00653415" w:rsidRPr="00653415" w:rsidRDefault="00653415" w:rsidP="00653415">
      <w:pPr>
        <w:numPr>
          <w:ilvl w:val="0"/>
          <w:numId w:val="34"/>
        </w:numPr>
        <w:spacing w:after="120"/>
        <w:jc w:val="both"/>
      </w:pPr>
      <w:r>
        <w:t>Emitir Laudo com informações do Email (gerando em PDF).</w:t>
      </w:r>
    </w:p>
    <w:p w:rsidR="00E35C2D" w:rsidRDefault="00E35C2D" w:rsidP="00A37500">
      <w:pPr>
        <w:autoSpaceDE w:val="0"/>
        <w:autoSpaceDN w:val="0"/>
        <w:adjustRightInd w:val="0"/>
        <w:jc w:val="both"/>
        <w:rPr>
          <w:szCs w:val="20"/>
          <w:lang w:val="pt-BR"/>
        </w:rPr>
      </w:pPr>
    </w:p>
    <w:p w:rsidR="00626BB1" w:rsidRPr="00626BB1" w:rsidRDefault="00626BB1" w:rsidP="00A37500">
      <w:pPr>
        <w:autoSpaceDE w:val="0"/>
        <w:autoSpaceDN w:val="0"/>
        <w:adjustRightInd w:val="0"/>
        <w:jc w:val="both"/>
        <w:rPr>
          <w:szCs w:val="20"/>
          <w:lang w:val="pt-BR"/>
        </w:rPr>
      </w:pPr>
    </w:p>
    <w:p w:rsidR="00BE17ED" w:rsidRPr="00626BB1" w:rsidRDefault="00BE17ED" w:rsidP="00A37500">
      <w:pPr>
        <w:pStyle w:val="ListParagraph"/>
        <w:spacing w:before="120" w:after="120"/>
        <w:ind w:left="0"/>
        <w:jc w:val="both"/>
        <w:rPr>
          <w:rFonts w:ascii="Verdana" w:hAnsi="Verdana"/>
        </w:rPr>
      </w:pPr>
    </w:p>
    <w:p w:rsidR="00340DD7" w:rsidRPr="00187110" w:rsidRDefault="006B0AEA" w:rsidP="008A0DC4">
      <w:pPr>
        <w:pStyle w:val="Heading2"/>
        <w:rPr>
          <w:b w:val="0"/>
          <w:i w:val="0"/>
          <w:sz w:val="20"/>
          <w:szCs w:val="20"/>
          <w:lang w:val="pt-BR"/>
        </w:rPr>
      </w:pPr>
      <w:bookmarkStart w:id="2" w:name="_Toc231640751"/>
      <w:r>
        <w:rPr>
          <w:rFonts w:ascii="Verdana" w:hAnsi="Verdana"/>
          <w:i w:val="0"/>
          <w:sz w:val="24"/>
          <w:szCs w:val="24"/>
          <w:lang w:val="pt-BR"/>
        </w:rPr>
        <w:br w:type="page"/>
      </w:r>
      <w:bookmarkEnd w:id="2"/>
    </w:p>
    <w:p w:rsidR="00F15BA2" w:rsidRPr="002D076D" w:rsidRDefault="00340DD7" w:rsidP="00403524">
      <w:pPr>
        <w:pStyle w:val="Heading2"/>
        <w:numPr>
          <w:ilvl w:val="0"/>
          <w:numId w:val="20"/>
        </w:numPr>
        <w:tabs>
          <w:tab w:val="clear" w:pos="1080"/>
          <w:tab w:val="num" w:pos="426"/>
        </w:tabs>
        <w:ind w:left="426"/>
        <w:rPr>
          <w:rFonts w:ascii="Verdana" w:hAnsi="Verdana"/>
          <w:i w:val="0"/>
          <w:sz w:val="24"/>
          <w:szCs w:val="24"/>
          <w:lang w:val="pt-BR"/>
        </w:rPr>
      </w:pPr>
      <w:bookmarkStart w:id="3" w:name="_Toc231640752"/>
      <w:r w:rsidRPr="002D076D">
        <w:rPr>
          <w:rFonts w:ascii="Verdana" w:hAnsi="Verdana"/>
          <w:i w:val="0"/>
          <w:sz w:val="24"/>
          <w:szCs w:val="24"/>
          <w:lang w:val="pt-BR"/>
        </w:rPr>
        <w:t>Informações Adicionais</w:t>
      </w:r>
      <w:bookmarkEnd w:id="3"/>
    </w:p>
    <w:p w:rsidR="00935505" w:rsidRDefault="00935505" w:rsidP="00935505">
      <w:pPr>
        <w:rPr>
          <w:rFonts w:asciiTheme="minorHAnsi" w:hAnsiTheme="minorHAnsi"/>
          <w:bCs/>
          <w:sz w:val="22"/>
          <w:szCs w:val="22"/>
          <w:lang w:val="pt-BR"/>
        </w:rPr>
      </w:pPr>
    </w:p>
    <w:p w:rsidR="008A0DC4" w:rsidRPr="007E161D" w:rsidRDefault="008A0DC4" w:rsidP="008A0DC4">
      <w:pPr>
        <w:jc w:val="both"/>
        <w:rPr>
          <w:rFonts w:cs="Arial"/>
        </w:rPr>
      </w:pPr>
      <w:r w:rsidRPr="007E161D">
        <w:rPr>
          <w:rFonts w:cs="Arial"/>
        </w:rPr>
        <w:t xml:space="preserve">Não faz parte do escopo desse projeto a criação/desenvolvimento da logomarca do </w:t>
      </w:r>
      <w:r>
        <w:rPr>
          <w:rFonts w:cs="Arial"/>
          <w:b/>
        </w:rPr>
        <w:t>Evimail</w:t>
      </w:r>
      <w:r>
        <w:rPr>
          <w:rFonts w:cs="Arial"/>
        </w:rPr>
        <w:t xml:space="preserve">, somente a “vetorização” do arquivo da logomarca que será enviado à </w:t>
      </w:r>
      <w:r w:rsidRPr="007E161D">
        <w:rPr>
          <w:rFonts w:cs="Arial"/>
          <w:b/>
        </w:rPr>
        <w:t>Marlin</w:t>
      </w:r>
      <w:r>
        <w:rPr>
          <w:rFonts w:cs="Arial"/>
        </w:rPr>
        <w:t>.</w:t>
      </w:r>
    </w:p>
    <w:p w:rsidR="008A0DC4" w:rsidRDefault="008A0DC4" w:rsidP="008A0DC4">
      <w:pPr>
        <w:jc w:val="both"/>
        <w:rPr>
          <w:rFonts w:cs="Arial"/>
        </w:rPr>
      </w:pPr>
    </w:p>
    <w:p w:rsidR="008A0DC4" w:rsidRPr="004643F5" w:rsidRDefault="008A0DC4" w:rsidP="008A0DC4">
      <w:pPr>
        <w:jc w:val="both"/>
        <w:rPr>
          <w:rFonts w:cs="Verdana"/>
        </w:rPr>
      </w:pPr>
      <w:r>
        <w:rPr>
          <w:rFonts w:cs="Arial"/>
        </w:rPr>
        <w:t>O website será desenvolvido considerando que no futuro novos idiomas poderão ser utilizados.</w:t>
      </w:r>
    </w:p>
    <w:p w:rsidR="008A0DC4" w:rsidRDefault="008A0DC4" w:rsidP="00E65B38">
      <w:pPr>
        <w:autoSpaceDE w:val="0"/>
        <w:autoSpaceDN w:val="0"/>
        <w:adjustRightInd w:val="0"/>
        <w:jc w:val="both"/>
        <w:rPr>
          <w:rFonts w:cs="Calibri"/>
          <w:color w:val="000000"/>
          <w:szCs w:val="20"/>
          <w:lang w:val="pt-BR" w:eastAsia="pt-BR"/>
        </w:rPr>
      </w:pPr>
    </w:p>
    <w:p w:rsidR="00100040" w:rsidRPr="00100040" w:rsidRDefault="00100040" w:rsidP="008A0DC4">
      <w:pPr>
        <w:autoSpaceDE w:val="0"/>
        <w:autoSpaceDN w:val="0"/>
        <w:adjustRightInd w:val="0"/>
        <w:jc w:val="both"/>
        <w:rPr>
          <w:rFonts w:cs="Calibri"/>
          <w:color w:val="000000"/>
          <w:szCs w:val="20"/>
          <w:lang w:val="pt-BR" w:eastAsia="pt-BR"/>
        </w:rPr>
      </w:pPr>
      <w:r w:rsidRPr="00100040">
        <w:rPr>
          <w:rFonts w:cs="Calibri"/>
          <w:color w:val="000000"/>
          <w:szCs w:val="20"/>
          <w:lang w:val="pt-BR" w:eastAsia="pt-BR"/>
        </w:rPr>
        <w:t xml:space="preserve">O Sistema será desenvolvido em uma plataforma </w:t>
      </w:r>
      <w:r w:rsidR="008A0DC4">
        <w:rPr>
          <w:rFonts w:cs="Calibri"/>
          <w:color w:val="000000"/>
          <w:szCs w:val="20"/>
          <w:lang w:val="pt-BR" w:eastAsia="pt-BR"/>
        </w:rPr>
        <w:t>Web Microsoft (.Net e SQL Server</w:t>
      </w:r>
      <w:r w:rsidR="00E65B38">
        <w:rPr>
          <w:rFonts w:cs="Calibri"/>
          <w:color w:val="000000"/>
          <w:szCs w:val="20"/>
          <w:lang w:val="pt-BR" w:eastAsia="pt-BR"/>
        </w:rPr>
        <w:t>)</w:t>
      </w:r>
      <w:r w:rsidR="008A0DC4">
        <w:rPr>
          <w:rFonts w:cs="Calibri"/>
          <w:color w:val="000000"/>
          <w:szCs w:val="20"/>
          <w:lang w:val="pt-BR" w:eastAsia="pt-BR"/>
        </w:rPr>
        <w:t>.</w:t>
      </w:r>
    </w:p>
    <w:p w:rsidR="00340DD7" w:rsidRPr="00100040" w:rsidRDefault="00340DD7" w:rsidP="00747E6A">
      <w:pPr>
        <w:rPr>
          <w:lang w:val="pt-BR"/>
        </w:rPr>
      </w:pPr>
    </w:p>
    <w:sectPr w:rsidR="00340DD7" w:rsidRPr="00100040" w:rsidSect="005E7B5F">
      <w:headerReference w:type="default" r:id="rId10"/>
      <w:footerReference w:type="default" r:id="rId11"/>
      <w:headerReference w:type="first" r:id="rId12"/>
      <w:pgSz w:w="11907" w:h="16840" w:code="9"/>
      <w:pgMar w:top="1077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F50" w:rsidRDefault="00227F50">
      <w:r>
        <w:separator/>
      </w:r>
    </w:p>
  </w:endnote>
  <w:endnote w:type="continuationSeparator" w:id="0">
    <w:p w:rsidR="00227F50" w:rsidRDefault="00227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076" w:rsidRPr="00BE3170" w:rsidRDefault="00C90076" w:rsidP="002F0CC1">
    <w:pPr>
      <w:pBdr>
        <w:top w:val="single" w:sz="4" w:space="1" w:color="auto"/>
      </w:pBdr>
      <w:jc w:val="center"/>
      <w:rPr>
        <w:sz w:val="16"/>
        <w:szCs w:val="16"/>
        <w:lang w:val="pt-BR"/>
      </w:rPr>
    </w:pPr>
  </w:p>
  <w:p w:rsidR="00C90076" w:rsidRPr="002F0CC1" w:rsidRDefault="00BE3170" w:rsidP="00A0564C">
    <w:pPr>
      <w:jc w:val="both"/>
      <w:rPr>
        <w:sz w:val="16"/>
        <w:szCs w:val="16"/>
      </w:rPr>
    </w:pPr>
    <w:r w:rsidRPr="00BE3170">
      <w:rPr>
        <w:sz w:val="16"/>
        <w:szCs w:val="16"/>
        <w:lang w:val="pt-BR"/>
      </w:rPr>
      <w:t>Escopo do Projeto</w:t>
    </w:r>
    <w:r w:rsidR="00C90076">
      <w:rPr>
        <w:b/>
        <w:sz w:val="16"/>
        <w:szCs w:val="16"/>
      </w:rPr>
      <w:tab/>
    </w:r>
    <w:r w:rsidR="00C90076">
      <w:rPr>
        <w:b/>
        <w:sz w:val="16"/>
        <w:szCs w:val="16"/>
      </w:rPr>
      <w:tab/>
    </w:r>
    <w:r w:rsidR="00C90076">
      <w:rPr>
        <w:b/>
        <w:sz w:val="16"/>
        <w:szCs w:val="16"/>
      </w:rPr>
      <w:tab/>
    </w:r>
    <w:r w:rsidR="00C90076">
      <w:rPr>
        <w:b/>
        <w:sz w:val="16"/>
        <w:szCs w:val="16"/>
      </w:rPr>
      <w:tab/>
    </w:r>
    <w:r w:rsidR="00C90076">
      <w:rPr>
        <w:b/>
        <w:sz w:val="16"/>
        <w:szCs w:val="16"/>
      </w:rPr>
      <w:tab/>
    </w:r>
    <w:r w:rsidR="00C90076">
      <w:rPr>
        <w:b/>
        <w:sz w:val="16"/>
        <w:szCs w:val="16"/>
      </w:rPr>
      <w:tab/>
    </w:r>
    <w:r w:rsidR="00C90076">
      <w:rPr>
        <w:b/>
        <w:sz w:val="16"/>
        <w:szCs w:val="16"/>
      </w:rPr>
      <w:tab/>
    </w:r>
    <w:r w:rsidR="00C90076">
      <w:rPr>
        <w:b/>
        <w:sz w:val="16"/>
        <w:szCs w:val="16"/>
      </w:rPr>
      <w:tab/>
    </w:r>
    <w:r w:rsidR="00C90076" w:rsidRPr="00CB600F">
      <w:rPr>
        <w:sz w:val="16"/>
        <w:szCs w:val="16"/>
        <w:lang w:val="pt-BR"/>
      </w:rPr>
      <w:t>Página</w:t>
    </w:r>
    <w:r w:rsidR="00C90076" w:rsidRPr="002F0CC1">
      <w:rPr>
        <w:sz w:val="16"/>
        <w:szCs w:val="16"/>
      </w:rPr>
      <w:t xml:space="preserve"> </w:t>
    </w:r>
    <w:r w:rsidR="004C2B8B" w:rsidRPr="002F0CC1">
      <w:rPr>
        <w:rStyle w:val="PageNumber"/>
        <w:sz w:val="16"/>
        <w:szCs w:val="16"/>
      </w:rPr>
      <w:fldChar w:fldCharType="begin"/>
    </w:r>
    <w:r w:rsidR="00C90076" w:rsidRPr="002F0CC1">
      <w:rPr>
        <w:rStyle w:val="PageNumber"/>
        <w:sz w:val="16"/>
        <w:szCs w:val="16"/>
      </w:rPr>
      <w:instrText xml:space="preserve"> PAGE </w:instrText>
    </w:r>
    <w:r w:rsidR="004C2B8B" w:rsidRPr="002F0CC1">
      <w:rPr>
        <w:rStyle w:val="PageNumber"/>
        <w:sz w:val="16"/>
        <w:szCs w:val="16"/>
      </w:rPr>
      <w:fldChar w:fldCharType="separate"/>
    </w:r>
    <w:r w:rsidR="00531B55">
      <w:rPr>
        <w:rStyle w:val="PageNumber"/>
        <w:noProof/>
        <w:sz w:val="16"/>
        <w:szCs w:val="16"/>
      </w:rPr>
      <w:t>5</w:t>
    </w:r>
    <w:r w:rsidR="004C2B8B" w:rsidRPr="002F0CC1">
      <w:rPr>
        <w:rStyle w:val="PageNumber"/>
        <w:sz w:val="16"/>
        <w:szCs w:val="16"/>
      </w:rPr>
      <w:fldChar w:fldCharType="end"/>
    </w:r>
    <w:r w:rsidR="00C90076" w:rsidRPr="002F0CC1">
      <w:rPr>
        <w:rStyle w:val="PageNumber"/>
        <w:sz w:val="16"/>
        <w:szCs w:val="16"/>
      </w:rPr>
      <w:t xml:space="preserve"> de </w:t>
    </w:r>
    <w:r w:rsidR="004C2B8B" w:rsidRPr="002F0CC1">
      <w:rPr>
        <w:rStyle w:val="PageNumber"/>
        <w:sz w:val="16"/>
        <w:szCs w:val="16"/>
      </w:rPr>
      <w:fldChar w:fldCharType="begin"/>
    </w:r>
    <w:r w:rsidR="00C90076" w:rsidRPr="002F0CC1">
      <w:rPr>
        <w:rStyle w:val="PageNumber"/>
        <w:sz w:val="16"/>
        <w:szCs w:val="16"/>
      </w:rPr>
      <w:instrText xml:space="preserve"> NUMPAGES </w:instrText>
    </w:r>
    <w:r w:rsidR="004C2B8B" w:rsidRPr="002F0CC1">
      <w:rPr>
        <w:rStyle w:val="PageNumber"/>
        <w:sz w:val="16"/>
        <w:szCs w:val="16"/>
      </w:rPr>
      <w:fldChar w:fldCharType="separate"/>
    </w:r>
    <w:r w:rsidR="00531B55">
      <w:rPr>
        <w:rStyle w:val="PageNumber"/>
        <w:noProof/>
        <w:sz w:val="16"/>
        <w:szCs w:val="16"/>
      </w:rPr>
      <w:t>5</w:t>
    </w:r>
    <w:r w:rsidR="004C2B8B" w:rsidRPr="002F0CC1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F50" w:rsidRDefault="00227F50">
      <w:r>
        <w:separator/>
      </w:r>
    </w:p>
  </w:footnote>
  <w:footnote w:type="continuationSeparator" w:id="0">
    <w:p w:rsidR="00227F50" w:rsidRDefault="00227F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140" w:rsidRDefault="00DB0140" w:rsidP="00241E3A">
    <w:pPr>
      <w:pStyle w:val="Header"/>
    </w:pPr>
  </w:p>
  <w:p w:rsidR="00DB0140" w:rsidRDefault="004C2B8B" w:rsidP="00241E3A">
    <w:pPr>
      <w:pStyle w:val="Header"/>
    </w:pPr>
    <w:r>
      <w:rPr>
        <w:noProof/>
        <w:lang w:val="pt-BR" w:eastAsia="pt-BR"/>
      </w:rPr>
      <w:pict>
        <v:group id="_x0000_s21525" style="position:absolute;margin-left:-.55pt;margin-top:11.35pt;width:455.3pt;height:38.6pt;z-index:3" coordorigin="1407,1212" coordsize="9106,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526" type="#_x0000_t75" style="position:absolute;left:8165;top:1212;width:2348;height:772;mso-position-vertical-relative:page">
            <v:imagedata r:id="rId1" o:title="logo-marlin"/>
          </v:shape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527" type="#_x0000_t32" style="position:absolute;left:1420;top:1609;width:5730;height:0" o:connectortype="straight" strokecolor="#5f5f5f" strokeweight=".25pt">
            <v:stroke dashstyle="dash"/>
          </v:shape>
          <v:rect id="_x0000_s21528" style="position:absolute;left:1407;top:1733;width:130;height:133" fillcolor="#5f5f5f" stroked="f"/>
          <v:rect id="_x0000_s21529" style="position:absolute;left:1983;top:1733;width:40;height:133" fillcolor="#5f5f5f" stroked="f"/>
          <v:rect id="_x0000_s21530" style="position:absolute;left:2624;top:1733;width:278;height:133" fillcolor="#5f5f5f" stroked="f"/>
          <v:rect id="_x0000_s21531" style="position:absolute;left:2926;top:1733;width:71;height:133" fillcolor="#5f5f5f" stroked="f"/>
          <v:rect id="_x0000_s21532" style="position:absolute;left:3071;top:1733;width:1368;height:133" filled="f" fillcolor="#099" strokecolor="#5f5f5f" strokeweight=".25pt"/>
          <v:rect id="_x0000_s21533" style="position:absolute;left:2043;top:1733;width:40;height:133" fillcolor="#5f5f5f" stroked="f"/>
          <v:rect id="_x0000_s21534" style="position:absolute;left:2104;top:1733;width:40;height:133" fillcolor="#5f5f5f" stroked="f"/>
          <v:rect id="_x0000_s21535" style="position:absolute;left:2184;top:1733;width:130;height:133" fillcolor="#5f5f5f" stroked="f"/>
          <v:rect id="_x0000_s21536" style="position:absolute;left:2552;top:1733;width:40;height:133" fillcolor="#5f5f5f" stroked="f"/>
          <v:rect id="_x0000_s21537" style="position:absolute;left:4519;top:1733;width:130;height:133" fillcolor="#5f5f5f" stroked="f"/>
          <v:rect id="_x0000_s21538" style="position:absolute;left:4721;top:1733;width:274;height:133" filled="f" fillcolor="#099" strokecolor="#5f5f5f" strokeweight=".25pt"/>
          <v:rect id="_x0000_s21539" style="position:absolute;left:5043;top:1733;width:28;height:133" fillcolor="#5f5f5f" stroked="f"/>
          <v:rect id="_x0000_s21540" style="position:absolute;left:5415;top:1733;width:1065;height:133" fillcolor="#5f5f5f" stroked="f"/>
          <v:rect id="_x0000_s21541" style="position:absolute;left:5134;top:1733;width:28;height:133" fillcolor="#5f5f5f" stroked="f"/>
          <v:rect id="_x0000_s21542" style="position:absolute;left:5265;top:1733;width:28;height:133" fillcolor="#5f5f5f" stroked="f"/>
        </v:group>
      </w:pict>
    </w:r>
  </w:p>
  <w:p w:rsidR="00DB0140" w:rsidRDefault="00DB0140" w:rsidP="00241E3A">
    <w:pPr>
      <w:pStyle w:val="Header"/>
    </w:pPr>
  </w:p>
  <w:p w:rsidR="00DB0140" w:rsidRDefault="004C2B8B" w:rsidP="00241E3A">
    <w:pPr>
      <w:pStyle w:val="Header"/>
    </w:pPr>
    <w:r>
      <w:rPr>
        <w:noProof/>
        <w:lang w:val="pt-BR" w:eastAsia="pt-BR"/>
      </w:rPr>
      <w:pict>
        <v:rect id="_x0000_s21524" style="position:absolute;margin-left:287.25pt;margin-top:2.25pt;width:2.85pt;height:2.85pt;z-index:2" strokecolor="#5f5f5f" strokeweight=".25pt"/>
      </w:pict>
    </w:r>
  </w:p>
  <w:p w:rsidR="00DB0140" w:rsidRPr="00241E3A" w:rsidRDefault="00DB0140" w:rsidP="00241E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140" w:rsidRDefault="00DB0140" w:rsidP="00241E3A">
    <w:pPr>
      <w:pStyle w:val="Header"/>
    </w:pPr>
  </w:p>
  <w:p w:rsidR="00DB0140" w:rsidRDefault="004C2B8B" w:rsidP="00241E3A">
    <w:pPr>
      <w:pStyle w:val="Header"/>
    </w:pPr>
    <w:r>
      <w:rPr>
        <w:noProof/>
        <w:lang w:val="pt-BR" w:eastAsia="pt-BR"/>
      </w:rPr>
      <w:pict>
        <v:group id="_x0000_s21544" style="position:absolute;margin-left:-.55pt;margin-top:11.35pt;width:455.3pt;height:38.6pt;z-index:5" coordorigin="1407,1212" coordsize="9106,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545" type="#_x0000_t75" style="position:absolute;left:8165;top:1212;width:2348;height:772;mso-position-vertical-relative:page">
            <v:imagedata r:id="rId1" o:title="logo-marlin"/>
          </v:shape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546" type="#_x0000_t32" style="position:absolute;left:1420;top:1609;width:5730;height:0" o:connectortype="straight" strokecolor="#5f5f5f" strokeweight=".25pt">
            <v:stroke dashstyle="dash"/>
          </v:shape>
          <v:rect id="_x0000_s21547" style="position:absolute;left:1407;top:1733;width:130;height:133" fillcolor="#5f5f5f" stroked="f"/>
          <v:rect id="_x0000_s21548" style="position:absolute;left:1983;top:1733;width:40;height:133" fillcolor="#5f5f5f" stroked="f"/>
          <v:rect id="_x0000_s21549" style="position:absolute;left:2624;top:1733;width:278;height:133" fillcolor="#5f5f5f" stroked="f"/>
          <v:rect id="_x0000_s21550" style="position:absolute;left:2926;top:1733;width:71;height:133" fillcolor="#5f5f5f" stroked="f"/>
          <v:rect id="_x0000_s21551" style="position:absolute;left:3071;top:1733;width:1368;height:133" filled="f" fillcolor="#099" strokecolor="#5f5f5f" strokeweight=".25pt"/>
          <v:rect id="_x0000_s21552" style="position:absolute;left:2043;top:1733;width:40;height:133" fillcolor="#5f5f5f" stroked="f"/>
          <v:rect id="_x0000_s21553" style="position:absolute;left:2104;top:1733;width:40;height:133" fillcolor="#5f5f5f" stroked="f"/>
          <v:rect id="_x0000_s21554" style="position:absolute;left:2184;top:1733;width:130;height:133" fillcolor="#5f5f5f" stroked="f"/>
          <v:rect id="_x0000_s21555" style="position:absolute;left:2552;top:1733;width:40;height:133" fillcolor="#5f5f5f" stroked="f"/>
          <v:rect id="_x0000_s21556" style="position:absolute;left:4519;top:1733;width:130;height:133" fillcolor="#5f5f5f" stroked="f"/>
          <v:rect id="_x0000_s21557" style="position:absolute;left:4721;top:1733;width:274;height:133" filled="f" fillcolor="#099" strokecolor="#5f5f5f" strokeweight=".25pt"/>
          <v:rect id="_x0000_s21558" style="position:absolute;left:5043;top:1733;width:28;height:133" fillcolor="#5f5f5f" stroked="f"/>
          <v:rect id="_x0000_s21559" style="position:absolute;left:5415;top:1733;width:1065;height:133" fillcolor="#5f5f5f" stroked="f"/>
          <v:rect id="_x0000_s21560" style="position:absolute;left:5134;top:1733;width:28;height:133" fillcolor="#5f5f5f" stroked="f"/>
          <v:rect id="_x0000_s21561" style="position:absolute;left:5265;top:1733;width:28;height:133" fillcolor="#5f5f5f" stroked="f"/>
        </v:group>
      </w:pict>
    </w:r>
  </w:p>
  <w:p w:rsidR="00DB0140" w:rsidRDefault="00DB0140" w:rsidP="00241E3A">
    <w:pPr>
      <w:pStyle w:val="Header"/>
    </w:pPr>
  </w:p>
  <w:p w:rsidR="00DB0140" w:rsidRDefault="004C2B8B" w:rsidP="00241E3A">
    <w:pPr>
      <w:pStyle w:val="Header"/>
    </w:pPr>
    <w:r>
      <w:rPr>
        <w:noProof/>
        <w:lang w:val="pt-BR" w:eastAsia="pt-BR"/>
      </w:rPr>
      <w:pict>
        <v:rect id="_x0000_s21543" style="position:absolute;margin-left:287.25pt;margin-top:2.25pt;width:2.85pt;height:2.85pt;z-index:4" strokecolor="#5f5f5f" strokeweight=".25pt"/>
      </w:pict>
    </w:r>
  </w:p>
  <w:p w:rsidR="00DB0140" w:rsidRDefault="00DB0140" w:rsidP="00241E3A">
    <w:pPr>
      <w:pStyle w:val="Header"/>
      <w:tabs>
        <w:tab w:val="clear" w:pos="8640"/>
        <w:tab w:val="center" w:pos="4395"/>
        <w:tab w:val="right" w:pos="8647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21B" w:rsidRPr="006C021C" w:rsidRDefault="00BE17ED" w:rsidP="00E9421B">
    <w:pPr>
      <w:pStyle w:val="Header"/>
      <w:pBdr>
        <w:bottom w:val="single" w:sz="6" w:space="1" w:color="auto"/>
      </w:pBdr>
      <w:jc w:val="center"/>
      <w:rPr>
        <w:b/>
        <w:bCs/>
        <w:sz w:val="16"/>
        <w:szCs w:val="16"/>
        <w:lang w:val="pt-BR"/>
      </w:rPr>
    </w:pPr>
    <w:r>
      <w:rPr>
        <w:b/>
        <w:bCs/>
        <w:sz w:val="16"/>
        <w:szCs w:val="16"/>
        <w:lang w:val="pt-BR"/>
      </w:rPr>
      <w:t xml:space="preserve">CNC </w:t>
    </w:r>
    <w:r w:rsidR="00E9421B">
      <w:rPr>
        <w:b/>
        <w:bCs/>
        <w:sz w:val="16"/>
        <w:szCs w:val="16"/>
        <w:lang w:val="pt-BR"/>
      </w:rPr>
      <w:t>–</w:t>
    </w:r>
    <w:r>
      <w:rPr>
        <w:b/>
        <w:bCs/>
        <w:sz w:val="16"/>
        <w:szCs w:val="16"/>
        <w:lang w:val="pt-BR"/>
      </w:rPr>
      <w:t xml:space="preserve"> </w:t>
    </w:r>
    <w:r w:rsidR="006117EF">
      <w:rPr>
        <w:b/>
        <w:bCs/>
        <w:sz w:val="16"/>
        <w:szCs w:val="16"/>
        <w:lang w:val="pt-BR"/>
      </w:rPr>
      <w:t>SGR</w:t>
    </w:r>
  </w:p>
  <w:p w:rsidR="005E7B5F" w:rsidRPr="006C021C" w:rsidRDefault="005E7B5F" w:rsidP="005E7B5F">
    <w:pPr>
      <w:pStyle w:val="Header"/>
      <w:rPr>
        <w:lang w:val="pt-BR"/>
      </w:rPr>
    </w:pPr>
  </w:p>
  <w:p w:rsidR="005E7B5F" w:rsidRPr="006C021C" w:rsidRDefault="005E7B5F">
    <w:pPr>
      <w:pStyle w:val="Header"/>
      <w:rPr>
        <w:lang w:val="pt-BR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B5F" w:rsidRDefault="004C2B8B" w:rsidP="005E7B5F">
    <w:pPr>
      <w:pStyle w:val="Header"/>
    </w:pPr>
    <w:r>
      <w:rPr>
        <w:lang w:val="pt-BR" w:eastAsia="pt-BR"/>
      </w:rPr>
      <w:pict>
        <v:group id="_x0000_s21506" style="position:absolute;margin-left:2.2pt;margin-top:-20.9pt;width:455.3pt;height:38.6pt;z-index:1" coordorigin="1407,1212" coordsize="9106,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507" type="#_x0000_t75" style="position:absolute;left:8165;top:1212;width:2348;height:772;mso-position-vertical-relative:page">
            <v:imagedata r:id="rId1" o:title="logo-marlin"/>
          </v:shape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508" type="#_x0000_t32" style="position:absolute;left:1420;top:1609;width:5730;height:0" o:connectortype="straight" strokecolor="#5f5f5f" strokeweight=".25pt">
            <v:stroke dashstyle="dash"/>
          </v:shape>
          <v:rect id="_x0000_s21509" style="position:absolute;left:1407;top:1733;width:130;height:133" fillcolor="#5f5f5f" stroked="f"/>
          <v:rect id="_x0000_s21510" style="position:absolute;left:1983;top:1733;width:40;height:133" fillcolor="#5f5f5f" stroked="f"/>
          <v:rect id="_x0000_s21511" style="position:absolute;left:2624;top:1733;width:278;height:133" fillcolor="#5f5f5f" stroked="f"/>
          <v:rect id="_x0000_s21512" style="position:absolute;left:2926;top:1733;width:71;height:133" fillcolor="#5f5f5f" stroked="f"/>
          <v:rect id="_x0000_s21513" style="position:absolute;left:3071;top:1733;width:1368;height:133" filled="f" fillcolor="#099" strokecolor="#5f5f5f" strokeweight=".25pt"/>
          <v:rect id="_x0000_s21514" style="position:absolute;left:2043;top:1733;width:40;height:133" fillcolor="#5f5f5f" stroked="f"/>
          <v:rect id="_x0000_s21515" style="position:absolute;left:2104;top:1733;width:40;height:133" fillcolor="#5f5f5f" stroked="f"/>
          <v:rect id="_x0000_s21516" style="position:absolute;left:2184;top:1733;width:130;height:133" fillcolor="#5f5f5f" stroked="f"/>
          <v:rect id="_x0000_s21517" style="position:absolute;left:2552;top:1733;width:40;height:133" fillcolor="#5f5f5f" stroked="f"/>
          <v:rect id="_x0000_s21518" style="position:absolute;left:4519;top:1733;width:130;height:133" fillcolor="#5f5f5f" stroked="f"/>
          <v:rect id="_x0000_s21519" style="position:absolute;left:4721;top:1733;width:274;height:133" filled="f" fillcolor="#099" strokecolor="#5f5f5f" strokeweight=".25pt"/>
          <v:rect id="_x0000_s21520" style="position:absolute;left:5043;top:1733;width:28;height:133" fillcolor="#5f5f5f" stroked="f"/>
          <v:rect id="_x0000_s21521" style="position:absolute;left:5415;top:1733;width:1065;height:133" fillcolor="#5f5f5f" stroked="f"/>
          <v:rect id="_x0000_s21522" style="position:absolute;left:5134;top:1733;width:28;height:133" fillcolor="#5f5f5f" stroked="f"/>
          <v:rect id="_x0000_s21523" style="position:absolute;left:5265;top:1733;width:28;height:133" fillcolor="#5f5f5f" stroked="f"/>
        </v:group>
      </w:pict>
    </w:r>
  </w:p>
  <w:p w:rsidR="006117EF" w:rsidRDefault="006117EF" w:rsidP="006117EF">
    <w:pPr>
      <w:pStyle w:val="Header"/>
      <w:jc w:val="right"/>
      <w:rPr>
        <w:sz w:val="16"/>
        <w:szCs w:val="16"/>
      </w:rPr>
    </w:pPr>
  </w:p>
  <w:p w:rsidR="006117EF" w:rsidRPr="002F0CC1" w:rsidRDefault="006117EF" w:rsidP="006117EF">
    <w:pPr>
      <w:pStyle w:val="Header"/>
      <w:jc w:val="right"/>
      <w:rPr>
        <w:sz w:val="16"/>
        <w:szCs w:val="16"/>
      </w:rPr>
    </w:pPr>
    <w:r w:rsidRPr="000D0BB0">
      <w:rPr>
        <w:sz w:val="16"/>
        <w:szCs w:val="16"/>
        <w:lang w:val="pt-BR"/>
      </w:rPr>
      <w:t>Autor</w:t>
    </w:r>
    <w:r>
      <w:rPr>
        <w:sz w:val="16"/>
        <w:szCs w:val="16"/>
      </w:rPr>
      <w:t xml:space="preserve">: </w:t>
    </w:r>
    <w:r w:rsidR="00004C7C">
      <w:rPr>
        <w:sz w:val="16"/>
        <w:szCs w:val="16"/>
      </w:rPr>
      <w:t>Rui Donati</w:t>
    </w:r>
  </w:p>
  <w:p w:rsidR="005E7B5F" w:rsidRDefault="005E7B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2FE"/>
    <w:multiLevelType w:val="hybridMultilevel"/>
    <w:tmpl w:val="4418C0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07655B"/>
    <w:multiLevelType w:val="multilevel"/>
    <w:tmpl w:val="7A3C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340FB"/>
    <w:multiLevelType w:val="hybridMultilevel"/>
    <w:tmpl w:val="55F285D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7F04BF"/>
    <w:multiLevelType w:val="hybridMultilevel"/>
    <w:tmpl w:val="7A3CE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3C35AD"/>
    <w:multiLevelType w:val="multilevel"/>
    <w:tmpl w:val="42CA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F10C13"/>
    <w:multiLevelType w:val="hybridMultilevel"/>
    <w:tmpl w:val="D1FA0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B0CD7"/>
    <w:multiLevelType w:val="hybridMultilevel"/>
    <w:tmpl w:val="87C28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215CBA"/>
    <w:multiLevelType w:val="hybridMultilevel"/>
    <w:tmpl w:val="4A4A4B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4F3390"/>
    <w:multiLevelType w:val="multilevel"/>
    <w:tmpl w:val="8F1A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8243D1"/>
    <w:multiLevelType w:val="hybridMultilevel"/>
    <w:tmpl w:val="F8322D8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199C22C0"/>
    <w:multiLevelType w:val="hybridMultilevel"/>
    <w:tmpl w:val="C40823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6416B1"/>
    <w:multiLevelType w:val="multilevel"/>
    <w:tmpl w:val="7A3C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CA48A1"/>
    <w:multiLevelType w:val="hybridMultilevel"/>
    <w:tmpl w:val="3CDC2F7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F8779B"/>
    <w:multiLevelType w:val="hybridMultilevel"/>
    <w:tmpl w:val="9580F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E62930"/>
    <w:multiLevelType w:val="hybridMultilevel"/>
    <w:tmpl w:val="42CA8BE2"/>
    <w:lvl w:ilvl="0" w:tplc="DC785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5A0B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1C90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B2F7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58B0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2427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E09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3ED0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B68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5460A2B"/>
    <w:multiLevelType w:val="hybridMultilevel"/>
    <w:tmpl w:val="8F1A4350"/>
    <w:lvl w:ilvl="0" w:tplc="A0765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5C19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B287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4A2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01B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4EBD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2EB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E2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5EF3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9A523F"/>
    <w:multiLevelType w:val="hybridMultilevel"/>
    <w:tmpl w:val="901AC8FA"/>
    <w:lvl w:ilvl="0" w:tplc="0409000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F81759F"/>
    <w:multiLevelType w:val="multilevel"/>
    <w:tmpl w:val="7A3C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B204A2"/>
    <w:multiLevelType w:val="hybridMultilevel"/>
    <w:tmpl w:val="F6EAF64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62D012E"/>
    <w:multiLevelType w:val="multilevel"/>
    <w:tmpl w:val="42CA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311558"/>
    <w:multiLevelType w:val="hybridMultilevel"/>
    <w:tmpl w:val="0534D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03EDA"/>
    <w:multiLevelType w:val="hybridMultilevel"/>
    <w:tmpl w:val="F07A313E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362237"/>
    <w:multiLevelType w:val="hybridMultilevel"/>
    <w:tmpl w:val="A6FECC8E"/>
    <w:lvl w:ilvl="0" w:tplc="4DFE85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14A4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7024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10AD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9467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4A28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2F69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043D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BCA6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9B2ADA"/>
    <w:multiLevelType w:val="hybridMultilevel"/>
    <w:tmpl w:val="4B9039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A81635"/>
    <w:multiLevelType w:val="hybridMultilevel"/>
    <w:tmpl w:val="6B3C6430"/>
    <w:lvl w:ilvl="0" w:tplc="A0AA04C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AA04CA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BF5F44"/>
    <w:multiLevelType w:val="hybridMultilevel"/>
    <w:tmpl w:val="13422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E1841"/>
    <w:multiLevelType w:val="multilevel"/>
    <w:tmpl w:val="97B6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C435FD"/>
    <w:multiLevelType w:val="hybridMultilevel"/>
    <w:tmpl w:val="AEEC3D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72F4813"/>
    <w:multiLevelType w:val="hybridMultilevel"/>
    <w:tmpl w:val="97B6B79C"/>
    <w:lvl w:ilvl="0" w:tplc="C5EEE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CC03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D420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DE6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A2F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30D2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506C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CFA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281D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AD7064B"/>
    <w:multiLevelType w:val="hybridMultilevel"/>
    <w:tmpl w:val="477E0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8E2177"/>
    <w:multiLevelType w:val="hybridMultilevel"/>
    <w:tmpl w:val="60E6F442"/>
    <w:lvl w:ilvl="0" w:tplc="A0AA04C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AC00BB"/>
    <w:multiLevelType w:val="hybridMultilevel"/>
    <w:tmpl w:val="5B0C3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D01A77"/>
    <w:multiLevelType w:val="hybridMultilevel"/>
    <w:tmpl w:val="EA88F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726020"/>
    <w:multiLevelType w:val="hybridMultilevel"/>
    <w:tmpl w:val="61FA27B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3"/>
  </w:num>
  <w:num w:numId="4">
    <w:abstractNumId w:val="11"/>
  </w:num>
  <w:num w:numId="5">
    <w:abstractNumId w:val="14"/>
  </w:num>
  <w:num w:numId="6">
    <w:abstractNumId w:val="17"/>
  </w:num>
  <w:num w:numId="7">
    <w:abstractNumId w:val="15"/>
  </w:num>
  <w:num w:numId="8">
    <w:abstractNumId w:val="4"/>
  </w:num>
  <w:num w:numId="9">
    <w:abstractNumId w:val="28"/>
  </w:num>
  <w:num w:numId="10">
    <w:abstractNumId w:val="1"/>
  </w:num>
  <w:num w:numId="11">
    <w:abstractNumId w:val="6"/>
  </w:num>
  <w:num w:numId="12">
    <w:abstractNumId w:val="19"/>
  </w:num>
  <w:num w:numId="13">
    <w:abstractNumId w:val="0"/>
  </w:num>
  <w:num w:numId="14">
    <w:abstractNumId w:val="8"/>
  </w:num>
  <w:num w:numId="15">
    <w:abstractNumId w:val="27"/>
  </w:num>
  <w:num w:numId="16">
    <w:abstractNumId w:val="26"/>
  </w:num>
  <w:num w:numId="17">
    <w:abstractNumId w:val="10"/>
  </w:num>
  <w:num w:numId="18">
    <w:abstractNumId w:val="7"/>
  </w:num>
  <w:num w:numId="19">
    <w:abstractNumId w:val="9"/>
  </w:num>
  <w:num w:numId="20">
    <w:abstractNumId w:val="18"/>
  </w:num>
  <w:num w:numId="21">
    <w:abstractNumId w:val="30"/>
  </w:num>
  <w:num w:numId="2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2"/>
  </w:num>
  <w:num w:numId="25">
    <w:abstractNumId w:val="24"/>
  </w:num>
  <w:num w:numId="26">
    <w:abstractNumId w:val="23"/>
  </w:num>
  <w:num w:numId="27">
    <w:abstractNumId w:val="29"/>
  </w:num>
  <w:num w:numId="28">
    <w:abstractNumId w:val="32"/>
  </w:num>
  <w:num w:numId="29">
    <w:abstractNumId w:val="5"/>
  </w:num>
  <w:num w:numId="30">
    <w:abstractNumId w:val="31"/>
  </w:num>
  <w:num w:numId="31">
    <w:abstractNumId w:val="20"/>
  </w:num>
  <w:num w:numId="32">
    <w:abstractNumId w:val="33"/>
  </w:num>
  <w:num w:numId="33">
    <w:abstractNumId w:val="25"/>
  </w:num>
  <w:num w:numId="3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hyphenationZone w:val="425"/>
  <w:characterSpacingControl w:val="doNotCompress"/>
  <w:hdrShapeDefaults>
    <o:shapedefaults v:ext="edit" spidmax="34818"/>
    <o:shapelayout v:ext="edit">
      <o:idmap v:ext="edit" data="21"/>
      <o:rules v:ext="edit">
        <o:r id="V:Rule4" type="connector" idref="#_x0000_s21527"/>
        <o:r id="V:Rule5" type="connector" idref="#_x0000_s21546"/>
        <o:r id="V:Rule6" type="connector" idref="#_x0000_s21508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0DD7"/>
    <w:rsid w:val="00004C7C"/>
    <w:rsid w:val="0002215A"/>
    <w:rsid w:val="0002490E"/>
    <w:rsid w:val="00027832"/>
    <w:rsid w:val="0003200C"/>
    <w:rsid w:val="00032920"/>
    <w:rsid w:val="000330CF"/>
    <w:rsid w:val="00034A68"/>
    <w:rsid w:val="00054D49"/>
    <w:rsid w:val="00056B8B"/>
    <w:rsid w:val="00067096"/>
    <w:rsid w:val="00075AEA"/>
    <w:rsid w:val="00077EDE"/>
    <w:rsid w:val="0009097A"/>
    <w:rsid w:val="000917F1"/>
    <w:rsid w:val="000B007A"/>
    <w:rsid w:val="000B3159"/>
    <w:rsid w:val="000B4CF5"/>
    <w:rsid w:val="000B5609"/>
    <w:rsid w:val="000C49D2"/>
    <w:rsid w:val="000C5881"/>
    <w:rsid w:val="000D0BB0"/>
    <w:rsid w:val="000D28C9"/>
    <w:rsid w:val="000D51F2"/>
    <w:rsid w:val="000D792D"/>
    <w:rsid w:val="000E6E4B"/>
    <w:rsid w:val="000F29A8"/>
    <w:rsid w:val="00100040"/>
    <w:rsid w:val="00101762"/>
    <w:rsid w:val="001030F5"/>
    <w:rsid w:val="00116973"/>
    <w:rsid w:val="001207DE"/>
    <w:rsid w:val="0012488B"/>
    <w:rsid w:val="0012692C"/>
    <w:rsid w:val="001269B3"/>
    <w:rsid w:val="00126EE6"/>
    <w:rsid w:val="00127CD1"/>
    <w:rsid w:val="0013079A"/>
    <w:rsid w:val="001344E1"/>
    <w:rsid w:val="001540C0"/>
    <w:rsid w:val="00173432"/>
    <w:rsid w:val="001734ED"/>
    <w:rsid w:val="00176C72"/>
    <w:rsid w:val="00187110"/>
    <w:rsid w:val="00195C12"/>
    <w:rsid w:val="0019780E"/>
    <w:rsid w:val="001A6255"/>
    <w:rsid w:val="001B490D"/>
    <w:rsid w:val="001B6795"/>
    <w:rsid w:val="001C4094"/>
    <w:rsid w:val="001C5D98"/>
    <w:rsid w:val="001D11F2"/>
    <w:rsid w:val="001E7822"/>
    <w:rsid w:val="001F5EE2"/>
    <w:rsid w:val="002042C4"/>
    <w:rsid w:val="00217345"/>
    <w:rsid w:val="00226B98"/>
    <w:rsid w:val="00227F50"/>
    <w:rsid w:val="00232FAB"/>
    <w:rsid w:val="00237AA2"/>
    <w:rsid w:val="00243654"/>
    <w:rsid w:val="002439FA"/>
    <w:rsid w:val="00246300"/>
    <w:rsid w:val="00256EF3"/>
    <w:rsid w:val="00263700"/>
    <w:rsid w:val="00265AAC"/>
    <w:rsid w:val="002719DA"/>
    <w:rsid w:val="0027661E"/>
    <w:rsid w:val="00284F68"/>
    <w:rsid w:val="002A503A"/>
    <w:rsid w:val="002B6AEC"/>
    <w:rsid w:val="002B7339"/>
    <w:rsid w:val="002C14E7"/>
    <w:rsid w:val="002D076D"/>
    <w:rsid w:val="002D7AB6"/>
    <w:rsid w:val="002E1D7E"/>
    <w:rsid w:val="002E456E"/>
    <w:rsid w:val="002F0CC1"/>
    <w:rsid w:val="002F4140"/>
    <w:rsid w:val="00300435"/>
    <w:rsid w:val="0030281F"/>
    <w:rsid w:val="0030642F"/>
    <w:rsid w:val="00306FC4"/>
    <w:rsid w:val="003165FF"/>
    <w:rsid w:val="003207EB"/>
    <w:rsid w:val="003244F1"/>
    <w:rsid w:val="00327542"/>
    <w:rsid w:val="00340DD7"/>
    <w:rsid w:val="00346B17"/>
    <w:rsid w:val="0035303E"/>
    <w:rsid w:val="0037272E"/>
    <w:rsid w:val="0037296E"/>
    <w:rsid w:val="00373626"/>
    <w:rsid w:val="003835ED"/>
    <w:rsid w:val="00387B89"/>
    <w:rsid w:val="00390F67"/>
    <w:rsid w:val="00392E8F"/>
    <w:rsid w:val="00395BB4"/>
    <w:rsid w:val="003B4CAB"/>
    <w:rsid w:val="003D153D"/>
    <w:rsid w:val="003D4B83"/>
    <w:rsid w:val="003E3039"/>
    <w:rsid w:val="003F20F5"/>
    <w:rsid w:val="00403524"/>
    <w:rsid w:val="004076C0"/>
    <w:rsid w:val="004102AB"/>
    <w:rsid w:val="0041728E"/>
    <w:rsid w:val="00430FB7"/>
    <w:rsid w:val="00431669"/>
    <w:rsid w:val="00441DE7"/>
    <w:rsid w:val="00442E27"/>
    <w:rsid w:val="0044489A"/>
    <w:rsid w:val="00455DDD"/>
    <w:rsid w:val="004653CD"/>
    <w:rsid w:val="00466D98"/>
    <w:rsid w:val="004711E7"/>
    <w:rsid w:val="00480D42"/>
    <w:rsid w:val="00487344"/>
    <w:rsid w:val="00490309"/>
    <w:rsid w:val="00490766"/>
    <w:rsid w:val="00493FD3"/>
    <w:rsid w:val="00494A34"/>
    <w:rsid w:val="00496AC9"/>
    <w:rsid w:val="004979D6"/>
    <w:rsid w:val="004A6CCE"/>
    <w:rsid w:val="004B2B65"/>
    <w:rsid w:val="004B5963"/>
    <w:rsid w:val="004B6EAF"/>
    <w:rsid w:val="004C1F85"/>
    <w:rsid w:val="004C2B8B"/>
    <w:rsid w:val="004C4FF5"/>
    <w:rsid w:val="004C7A36"/>
    <w:rsid w:val="004D02C7"/>
    <w:rsid w:val="004D13C3"/>
    <w:rsid w:val="004E0A35"/>
    <w:rsid w:val="004E3E5C"/>
    <w:rsid w:val="004F237B"/>
    <w:rsid w:val="004F5D3A"/>
    <w:rsid w:val="00512EB8"/>
    <w:rsid w:val="00522820"/>
    <w:rsid w:val="00531B55"/>
    <w:rsid w:val="0058038A"/>
    <w:rsid w:val="00581FA7"/>
    <w:rsid w:val="005823F3"/>
    <w:rsid w:val="005873F8"/>
    <w:rsid w:val="00594B64"/>
    <w:rsid w:val="005965F7"/>
    <w:rsid w:val="0059685B"/>
    <w:rsid w:val="0059743D"/>
    <w:rsid w:val="005A20B2"/>
    <w:rsid w:val="005B1913"/>
    <w:rsid w:val="005B7ACB"/>
    <w:rsid w:val="005C18C5"/>
    <w:rsid w:val="005C4CD7"/>
    <w:rsid w:val="005C74BB"/>
    <w:rsid w:val="005D7639"/>
    <w:rsid w:val="005E28D2"/>
    <w:rsid w:val="005E7B5F"/>
    <w:rsid w:val="00601B26"/>
    <w:rsid w:val="006067ED"/>
    <w:rsid w:val="006069CA"/>
    <w:rsid w:val="006117EF"/>
    <w:rsid w:val="00612CA0"/>
    <w:rsid w:val="00626BB1"/>
    <w:rsid w:val="00641399"/>
    <w:rsid w:val="00650461"/>
    <w:rsid w:val="00653415"/>
    <w:rsid w:val="00660DF7"/>
    <w:rsid w:val="006624B2"/>
    <w:rsid w:val="00663A2F"/>
    <w:rsid w:val="006706D5"/>
    <w:rsid w:val="0067643E"/>
    <w:rsid w:val="00677CAB"/>
    <w:rsid w:val="00680A20"/>
    <w:rsid w:val="00682AAE"/>
    <w:rsid w:val="0069389B"/>
    <w:rsid w:val="006B0AEA"/>
    <w:rsid w:val="006B2295"/>
    <w:rsid w:val="006B70E8"/>
    <w:rsid w:val="006C021C"/>
    <w:rsid w:val="006D5EA5"/>
    <w:rsid w:val="006D5FA5"/>
    <w:rsid w:val="006E06BE"/>
    <w:rsid w:val="006F3BCB"/>
    <w:rsid w:val="00700D7D"/>
    <w:rsid w:val="00704976"/>
    <w:rsid w:val="00710B2A"/>
    <w:rsid w:val="00712350"/>
    <w:rsid w:val="00713178"/>
    <w:rsid w:val="0071427F"/>
    <w:rsid w:val="00721ED7"/>
    <w:rsid w:val="0072601F"/>
    <w:rsid w:val="00737FC6"/>
    <w:rsid w:val="0074292E"/>
    <w:rsid w:val="00745005"/>
    <w:rsid w:val="00747E6A"/>
    <w:rsid w:val="007557D1"/>
    <w:rsid w:val="00764DC4"/>
    <w:rsid w:val="00766527"/>
    <w:rsid w:val="00777295"/>
    <w:rsid w:val="007A10E4"/>
    <w:rsid w:val="007A7508"/>
    <w:rsid w:val="007D0103"/>
    <w:rsid w:val="007D5440"/>
    <w:rsid w:val="007D79CA"/>
    <w:rsid w:val="007E0E6F"/>
    <w:rsid w:val="007E266C"/>
    <w:rsid w:val="007F5F9C"/>
    <w:rsid w:val="00801CA9"/>
    <w:rsid w:val="00802466"/>
    <w:rsid w:val="00803F97"/>
    <w:rsid w:val="008149B7"/>
    <w:rsid w:val="00817314"/>
    <w:rsid w:val="008226F1"/>
    <w:rsid w:val="00822E71"/>
    <w:rsid w:val="00831485"/>
    <w:rsid w:val="00841081"/>
    <w:rsid w:val="008411C1"/>
    <w:rsid w:val="00855003"/>
    <w:rsid w:val="00863559"/>
    <w:rsid w:val="00864940"/>
    <w:rsid w:val="00866711"/>
    <w:rsid w:val="00890522"/>
    <w:rsid w:val="00896C7D"/>
    <w:rsid w:val="008A0549"/>
    <w:rsid w:val="008A0DC4"/>
    <w:rsid w:val="008B2E8C"/>
    <w:rsid w:val="008B4A99"/>
    <w:rsid w:val="008C3E3F"/>
    <w:rsid w:val="008C6D58"/>
    <w:rsid w:val="008E4CEC"/>
    <w:rsid w:val="008F0AD6"/>
    <w:rsid w:val="008F1294"/>
    <w:rsid w:val="00903B06"/>
    <w:rsid w:val="00905B18"/>
    <w:rsid w:val="00911A19"/>
    <w:rsid w:val="00913F7F"/>
    <w:rsid w:val="00916A24"/>
    <w:rsid w:val="00923706"/>
    <w:rsid w:val="009332B7"/>
    <w:rsid w:val="00935505"/>
    <w:rsid w:val="00944A16"/>
    <w:rsid w:val="00951EF6"/>
    <w:rsid w:val="00953EB4"/>
    <w:rsid w:val="00957D47"/>
    <w:rsid w:val="009813C8"/>
    <w:rsid w:val="00991765"/>
    <w:rsid w:val="0099589B"/>
    <w:rsid w:val="00996465"/>
    <w:rsid w:val="009A5A95"/>
    <w:rsid w:val="009B32B7"/>
    <w:rsid w:val="009B3AA3"/>
    <w:rsid w:val="009B430B"/>
    <w:rsid w:val="009B5072"/>
    <w:rsid w:val="009B6BBC"/>
    <w:rsid w:val="009C0B30"/>
    <w:rsid w:val="009C1499"/>
    <w:rsid w:val="009C1BBE"/>
    <w:rsid w:val="009D0ED1"/>
    <w:rsid w:val="009D4AC1"/>
    <w:rsid w:val="009D589D"/>
    <w:rsid w:val="009E1C5E"/>
    <w:rsid w:val="009E5CAD"/>
    <w:rsid w:val="009F5120"/>
    <w:rsid w:val="00A02904"/>
    <w:rsid w:val="00A0564C"/>
    <w:rsid w:val="00A074FC"/>
    <w:rsid w:val="00A20876"/>
    <w:rsid w:val="00A22519"/>
    <w:rsid w:val="00A26793"/>
    <w:rsid w:val="00A37500"/>
    <w:rsid w:val="00A473C4"/>
    <w:rsid w:val="00A5635D"/>
    <w:rsid w:val="00A61AAF"/>
    <w:rsid w:val="00A647B4"/>
    <w:rsid w:val="00A64959"/>
    <w:rsid w:val="00A676D6"/>
    <w:rsid w:val="00A73592"/>
    <w:rsid w:val="00A74BE6"/>
    <w:rsid w:val="00A874A3"/>
    <w:rsid w:val="00A94923"/>
    <w:rsid w:val="00AA042C"/>
    <w:rsid w:val="00AA5D36"/>
    <w:rsid w:val="00AB4B20"/>
    <w:rsid w:val="00AD700B"/>
    <w:rsid w:val="00AE09AB"/>
    <w:rsid w:val="00AE11B8"/>
    <w:rsid w:val="00AE7F6D"/>
    <w:rsid w:val="00AF3A33"/>
    <w:rsid w:val="00AF5DAE"/>
    <w:rsid w:val="00B0534C"/>
    <w:rsid w:val="00B23067"/>
    <w:rsid w:val="00B36C23"/>
    <w:rsid w:val="00B4207E"/>
    <w:rsid w:val="00B45D61"/>
    <w:rsid w:val="00B504EF"/>
    <w:rsid w:val="00B54EB3"/>
    <w:rsid w:val="00B6123E"/>
    <w:rsid w:val="00B90CF2"/>
    <w:rsid w:val="00B91C9B"/>
    <w:rsid w:val="00BA6D87"/>
    <w:rsid w:val="00BA7622"/>
    <w:rsid w:val="00BC39C7"/>
    <w:rsid w:val="00BC7CD8"/>
    <w:rsid w:val="00BD35E1"/>
    <w:rsid w:val="00BD7754"/>
    <w:rsid w:val="00BE17ED"/>
    <w:rsid w:val="00BE2D79"/>
    <w:rsid w:val="00BE3170"/>
    <w:rsid w:val="00BF4F82"/>
    <w:rsid w:val="00BF6586"/>
    <w:rsid w:val="00C07F84"/>
    <w:rsid w:val="00C214E9"/>
    <w:rsid w:val="00C21997"/>
    <w:rsid w:val="00C257CC"/>
    <w:rsid w:val="00C272A9"/>
    <w:rsid w:val="00C36EA4"/>
    <w:rsid w:val="00C51C2D"/>
    <w:rsid w:val="00C5279F"/>
    <w:rsid w:val="00C52D9D"/>
    <w:rsid w:val="00C67CE0"/>
    <w:rsid w:val="00C77AFB"/>
    <w:rsid w:val="00C77B02"/>
    <w:rsid w:val="00C77C3B"/>
    <w:rsid w:val="00C8246D"/>
    <w:rsid w:val="00C84751"/>
    <w:rsid w:val="00C90076"/>
    <w:rsid w:val="00C91DF2"/>
    <w:rsid w:val="00CB600F"/>
    <w:rsid w:val="00CC01F1"/>
    <w:rsid w:val="00CD1F08"/>
    <w:rsid w:val="00CE1618"/>
    <w:rsid w:val="00CF013F"/>
    <w:rsid w:val="00CF16ED"/>
    <w:rsid w:val="00CF1F4F"/>
    <w:rsid w:val="00CF5BF7"/>
    <w:rsid w:val="00D022B6"/>
    <w:rsid w:val="00D163CF"/>
    <w:rsid w:val="00D520BC"/>
    <w:rsid w:val="00D54536"/>
    <w:rsid w:val="00D76502"/>
    <w:rsid w:val="00D811B0"/>
    <w:rsid w:val="00D846D7"/>
    <w:rsid w:val="00DA19A7"/>
    <w:rsid w:val="00DA315D"/>
    <w:rsid w:val="00DB0140"/>
    <w:rsid w:val="00DB5283"/>
    <w:rsid w:val="00DB543D"/>
    <w:rsid w:val="00DB6F68"/>
    <w:rsid w:val="00DC4AD8"/>
    <w:rsid w:val="00DD09D2"/>
    <w:rsid w:val="00DD28BB"/>
    <w:rsid w:val="00DD5EE2"/>
    <w:rsid w:val="00DF3E32"/>
    <w:rsid w:val="00DF5ADD"/>
    <w:rsid w:val="00E050B0"/>
    <w:rsid w:val="00E178F6"/>
    <w:rsid w:val="00E200EC"/>
    <w:rsid w:val="00E21DAB"/>
    <w:rsid w:val="00E25078"/>
    <w:rsid w:val="00E31387"/>
    <w:rsid w:val="00E3463A"/>
    <w:rsid w:val="00E35C2D"/>
    <w:rsid w:val="00E377A7"/>
    <w:rsid w:val="00E41B2D"/>
    <w:rsid w:val="00E46A01"/>
    <w:rsid w:val="00E507DE"/>
    <w:rsid w:val="00E60822"/>
    <w:rsid w:val="00E62A10"/>
    <w:rsid w:val="00E63CF7"/>
    <w:rsid w:val="00E64BF8"/>
    <w:rsid w:val="00E65B38"/>
    <w:rsid w:val="00E65E5E"/>
    <w:rsid w:val="00E761C5"/>
    <w:rsid w:val="00E772AF"/>
    <w:rsid w:val="00E77EB9"/>
    <w:rsid w:val="00E809C4"/>
    <w:rsid w:val="00E87E5A"/>
    <w:rsid w:val="00E900E9"/>
    <w:rsid w:val="00E9421B"/>
    <w:rsid w:val="00E95076"/>
    <w:rsid w:val="00E962B7"/>
    <w:rsid w:val="00EA5CB5"/>
    <w:rsid w:val="00EB6755"/>
    <w:rsid w:val="00EB79E6"/>
    <w:rsid w:val="00EC065E"/>
    <w:rsid w:val="00EE602B"/>
    <w:rsid w:val="00EF7204"/>
    <w:rsid w:val="00EF77F6"/>
    <w:rsid w:val="00F13312"/>
    <w:rsid w:val="00F15BA2"/>
    <w:rsid w:val="00F431F9"/>
    <w:rsid w:val="00F43CDF"/>
    <w:rsid w:val="00F44E3F"/>
    <w:rsid w:val="00F478AF"/>
    <w:rsid w:val="00F53BDD"/>
    <w:rsid w:val="00F541A7"/>
    <w:rsid w:val="00F54846"/>
    <w:rsid w:val="00F609A4"/>
    <w:rsid w:val="00F6227E"/>
    <w:rsid w:val="00F65CFE"/>
    <w:rsid w:val="00F7286D"/>
    <w:rsid w:val="00F75B0E"/>
    <w:rsid w:val="00F80E68"/>
    <w:rsid w:val="00F81028"/>
    <w:rsid w:val="00F848CD"/>
    <w:rsid w:val="00F91F89"/>
    <w:rsid w:val="00FA2A7D"/>
    <w:rsid w:val="00FA76F8"/>
    <w:rsid w:val="00FB1CB0"/>
    <w:rsid w:val="00FD3F45"/>
    <w:rsid w:val="00FE551F"/>
    <w:rsid w:val="00FF6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635D"/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53BD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974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B4C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4C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4C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7096"/>
  </w:style>
  <w:style w:type="table" w:styleId="TableGrid">
    <w:name w:val="Table Grid"/>
    <w:basedOn w:val="TableNormal"/>
    <w:rsid w:val="00327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4F5D3A"/>
    <w:pPr>
      <w:spacing w:after="120"/>
      <w:ind w:firstLine="720"/>
      <w:jc w:val="both"/>
    </w:pPr>
    <w:rPr>
      <w:rFonts w:ascii="Arial" w:hAnsi="Arial"/>
      <w:szCs w:val="20"/>
      <w:lang w:val="pt-BR"/>
    </w:rPr>
  </w:style>
  <w:style w:type="paragraph" w:styleId="BalloonText">
    <w:name w:val="Balloon Text"/>
    <w:basedOn w:val="Normal"/>
    <w:semiHidden/>
    <w:rsid w:val="0083148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126EE6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26EE6"/>
    <w:pPr>
      <w:ind w:left="240"/>
    </w:pPr>
    <w:rPr>
      <w:smallCaps/>
      <w:szCs w:val="20"/>
    </w:rPr>
  </w:style>
  <w:style w:type="character" w:styleId="Hyperlink">
    <w:name w:val="Hyperlink"/>
    <w:basedOn w:val="DefaultParagraphFont"/>
    <w:uiPriority w:val="99"/>
    <w:rsid w:val="00126EE6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7D79CA"/>
    <w:pPr>
      <w:ind w:left="480"/>
    </w:pPr>
    <w:rPr>
      <w:i/>
      <w:iCs/>
      <w:szCs w:val="20"/>
    </w:rPr>
  </w:style>
  <w:style w:type="character" w:styleId="CommentReference">
    <w:name w:val="annotation reference"/>
    <w:basedOn w:val="DefaultParagraphFont"/>
    <w:semiHidden/>
    <w:rsid w:val="009B6BBC"/>
    <w:rPr>
      <w:sz w:val="16"/>
      <w:szCs w:val="16"/>
    </w:rPr>
  </w:style>
  <w:style w:type="paragraph" w:styleId="CommentText">
    <w:name w:val="annotation text"/>
    <w:basedOn w:val="Normal"/>
    <w:semiHidden/>
    <w:rsid w:val="009B6BBC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B6BBC"/>
    <w:rPr>
      <w:b/>
      <w:bCs/>
    </w:rPr>
  </w:style>
  <w:style w:type="paragraph" w:styleId="Index1">
    <w:name w:val="index 1"/>
    <w:basedOn w:val="Normal"/>
    <w:next w:val="Normal"/>
    <w:autoRedefine/>
    <w:semiHidden/>
    <w:rsid w:val="00034A68"/>
    <w:pPr>
      <w:ind w:left="240" w:hanging="240"/>
    </w:pPr>
    <w:rPr>
      <w:szCs w:val="20"/>
    </w:rPr>
  </w:style>
  <w:style w:type="paragraph" w:styleId="Index2">
    <w:name w:val="index 2"/>
    <w:basedOn w:val="Normal"/>
    <w:next w:val="Normal"/>
    <w:autoRedefine/>
    <w:semiHidden/>
    <w:rsid w:val="00034A68"/>
    <w:pPr>
      <w:ind w:left="480" w:hanging="240"/>
    </w:pPr>
    <w:rPr>
      <w:szCs w:val="20"/>
    </w:rPr>
  </w:style>
  <w:style w:type="paragraph" w:styleId="Index3">
    <w:name w:val="index 3"/>
    <w:basedOn w:val="Normal"/>
    <w:next w:val="Normal"/>
    <w:autoRedefine/>
    <w:semiHidden/>
    <w:rsid w:val="00034A68"/>
    <w:pPr>
      <w:ind w:left="720" w:hanging="240"/>
    </w:pPr>
    <w:rPr>
      <w:szCs w:val="20"/>
    </w:rPr>
  </w:style>
  <w:style w:type="paragraph" w:styleId="Index4">
    <w:name w:val="index 4"/>
    <w:basedOn w:val="Normal"/>
    <w:next w:val="Normal"/>
    <w:autoRedefine/>
    <w:semiHidden/>
    <w:rsid w:val="00034A68"/>
    <w:pPr>
      <w:ind w:left="960" w:hanging="240"/>
    </w:pPr>
    <w:rPr>
      <w:szCs w:val="20"/>
    </w:rPr>
  </w:style>
  <w:style w:type="paragraph" w:styleId="Index5">
    <w:name w:val="index 5"/>
    <w:basedOn w:val="Normal"/>
    <w:next w:val="Normal"/>
    <w:autoRedefine/>
    <w:semiHidden/>
    <w:rsid w:val="00034A68"/>
    <w:pPr>
      <w:ind w:left="1200" w:hanging="240"/>
    </w:pPr>
    <w:rPr>
      <w:szCs w:val="20"/>
    </w:rPr>
  </w:style>
  <w:style w:type="paragraph" w:styleId="Index6">
    <w:name w:val="index 6"/>
    <w:basedOn w:val="Normal"/>
    <w:next w:val="Normal"/>
    <w:autoRedefine/>
    <w:semiHidden/>
    <w:rsid w:val="00034A68"/>
    <w:pPr>
      <w:ind w:left="1440" w:hanging="240"/>
    </w:pPr>
    <w:rPr>
      <w:szCs w:val="20"/>
    </w:rPr>
  </w:style>
  <w:style w:type="paragraph" w:styleId="Index7">
    <w:name w:val="index 7"/>
    <w:basedOn w:val="Normal"/>
    <w:next w:val="Normal"/>
    <w:autoRedefine/>
    <w:semiHidden/>
    <w:rsid w:val="00034A68"/>
    <w:pPr>
      <w:ind w:left="1680" w:hanging="240"/>
    </w:pPr>
    <w:rPr>
      <w:szCs w:val="20"/>
    </w:rPr>
  </w:style>
  <w:style w:type="paragraph" w:styleId="Index8">
    <w:name w:val="index 8"/>
    <w:basedOn w:val="Normal"/>
    <w:next w:val="Normal"/>
    <w:autoRedefine/>
    <w:semiHidden/>
    <w:rsid w:val="00034A68"/>
    <w:pPr>
      <w:ind w:left="1920" w:hanging="240"/>
    </w:pPr>
    <w:rPr>
      <w:szCs w:val="20"/>
    </w:rPr>
  </w:style>
  <w:style w:type="paragraph" w:styleId="Index9">
    <w:name w:val="index 9"/>
    <w:basedOn w:val="Normal"/>
    <w:next w:val="Normal"/>
    <w:autoRedefine/>
    <w:semiHidden/>
    <w:rsid w:val="00034A68"/>
    <w:pPr>
      <w:ind w:left="2160" w:hanging="240"/>
    </w:pPr>
    <w:rPr>
      <w:szCs w:val="20"/>
    </w:rPr>
  </w:style>
  <w:style w:type="paragraph" w:styleId="IndexHeading">
    <w:name w:val="index heading"/>
    <w:basedOn w:val="Normal"/>
    <w:next w:val="Index1"/>
    <w:semiHidden/>
    <w:rsid w:val="00034A68"/>
    <w:pPr>
      <w:spacing w:before="120" w:after="120"/>
    </w:pPr>
    <w:rPr>
      <w:b/>
      <w:bCs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034A6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34A6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34A6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34A6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34A6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34A68"/>
    <w:pPr>
      <w:ind w:left="1920"/>
    </w:pPr>
    <w:rPr>
      <w:sz w:val="18"/>
      <w:szCs w:val="18"/>
    </w:rPr>
  </w:style>
  <w:style w:type="paragraph" w:styleId="Title">
    <w:name w:val="Title"/>
    <w:basedOn w:val="Normal"/>
    <w:next w:val="Normal"/>
    <w:qFormat/>
    <w:rsid w:val="004E3E5C"/>
    <w:pPr>
      <w:widowControl w:val="0"/>
      <w:spacing w:after="120"/>
      <w:jc w:val="center"/>
    </w:pPr>
    <w:rPr>
      <w:rFonts w:ascii="Arial" w:hAnsi="Arial"/>
      <w:b/>
      <w:sz w:val="36"/>
      <w:szCs w:val="20"/>
      <w:lang w:val="pt-BR" w:eastAsia="pt-BR"/>
    </w:rPr>
  </w:style>
  <w:style w:type="paragraph" w:styleId="DocumentMap">
    <w:name w:val="Document Map"/>
    <w:basedOn w:val="Normal"/>
    <w:semiHidden/>
    <w:rsid w:val="004E3E5C"/>
    <w:pPr>
      <w:shd w:val="clear" w:color="auto" w:fill="000080"/>
    </w:pPr>
    <w:rPr>
      <w:rFonts w:ascii="Tahoma" w:hAnsi="Tahoma" w:cs="Tahoma"/>
      <w:szCs w:val="20"/>
    </w:rPr>
  </w:style>
  <w:style w:type="paragraph" w:styleId="BodyText3">
    <w:name w:val="Body Text 3"/>
    <w:basedOn w:val="Normal"/>
    <w:link w:val="BodyText3Char"/>
    <w:rsid w:val="00BE17E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E17ED"/>
    <w:rPr>
      <w:rFonts w:ascii="Verdana" w:hAnsi="Verdan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E17ED"/>
    <w:pPr>
      <w:ind w:left="720"/>
      <w:contextualSpacing/>
    </w:pPr>
    <w:rPr>
      <w:rFonts w:ascii="Times New Roman" w:hAnsi="Times New Roman"/>
      <w:szCs w:val="20"/>
      <w:lang w:val="pt-BR"/>
    </w:rPr>
  </w:style>
  <w:style w:type="paragraph" w:customStyle="1" w:styleId="Default">
    <w:name w:val="Default"/>
    <w:rsid w:val="0030281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PrimeiroCabealho">
    <w:name w:val="PrimeiroCabeçalho"/>
    <w:basedOn w:val="Normal"/>
    <w:next w:val="Normal"/>
    <w:autoRedefine/>
    <w:rsid w:val="00DB0140"/>
    <w:pPr>
      <w:jc w:val="center"/>
    </w:pPr>
    <w:rPr>
      <w:b/>
      <w:sz w:val="32"/>
      <w:szCs w:val="20"/>
      <w:lang w:val="pt-BR" w:eastAsia="pt-BR"/>
    </w:rPr>
  </w:style>
  <w:style w:type="paragraph" w:styleId="FootnoteText">
    <w:name w:val="footnote text"/>
    <w:basedOn w:val="Normal"/>
    <w:link w:val="FootnoteTextChar"/>
    <w:rsid w:val="008226F1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226F1"/>
    <w:rPr>
      <w:rFonts w:ascii="Verdana" w:hAnsi="Verdana"/>
      <w:lang w:val="en-US" w:eastAsia="en-US"/>
    </w:rPr>
  </w:style>
  <w:style w:type="character" w:styleId="FootnoteReference">
    <w:name w:val="footnote reference"/>
    <w:basedOn w:val="DefaultParagraphFont"/>
    <w:rsid w:val="008226F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vargas\Desktop\Alteracoes%20Processos%20-%20Requisitos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69C24-42CD-45CF-9705-DA0C79CA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</Template>
  <TotalTime>542</TotalTime>
  <Pages>5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Escopo do Projeto</vt:lpstr>
    </vt:vector>
  </TitlesOfParts>
  <Company/>
  <LinksUpToDate>false</LinksUpToDate>
  <CharactersWithSpaces>2342</CharactersWithSpaces>
  <SharedDoc>false</SharedDoc>
  <HLinks>
    <vt:vector size="24" baseType="variant"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_Toc165371126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_Toc165371125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_Toc165371124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_Toc165371123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 do Projeto</dc:title>
  <dc:subject/>
  <dc:creator>Rui Donati</dc:creator>
  <cp:keywords/>
  <cp:lastModifiedBy>Rui Donati</cp:lastModifiedBy>
  <cp:revision>7</cp:revision>
  <cp:lastPrinted>2010-01-25T21:15:00Z</cp:lastPrinted>
  <dcterms:created xsi:type="dcterms:W3CDTF">2009-06-01T20:04:00Z</dcterms:created>
  <dcterms:modified xsi:type="dcterms:W3CDTF">2010-06-04T18:20:00Z</dcterms:modified>
</cp:coreProperties>
</file>